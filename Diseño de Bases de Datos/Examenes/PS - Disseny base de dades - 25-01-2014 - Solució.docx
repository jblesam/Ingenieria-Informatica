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42A" w:rsidRDefault="0095242A">
      <w:pPr>
        <w:pStyle w:val="Predeterminado"/>
        <w:pageBreakBefore/>
        <w:jc w:val="both"/>
      </w:pPr>
      <w:r>
        <w:rPr>
          <w:rFonts w:cs="Arial"/>
          <w:b/>
          <w:sz w:val="24"/>
          <w:szCs w:val="24"/>
        </w:rPr>
        <w:t xml:space="preserve">                                                                                                                                  Exercici 1: (2 punts)</w:t>
      </w:r>
    </w:p>
    <w:p w:rsidR="0095242A" w:rsidRDefault="0095242A">
      <w:pPr>
        <w:pStyle w:val="Predeterminado"/>
        <w:jc w:val="both"/>
      </w:pPr>
    </w:p>
    <w:p w:rsidR="0095242A" w:rsidRDefault="0095242A">
      <w:pPr>
        <w:pStyle w:val="Predeterminado"/>
        <w:jc w:val="both"/>
      </w:pPr>
      <w:r>
        <w:rPr>
          <w:rFonts w:cs="Arial"/>
          <w:b/>
          <w:sz w:val="24"/>
          <w:szCs w:val="24"/>
        </w:rPr>
        <w:t>Dissenyeu un diagrama Entitat-Relació que il·lustri els conceptes i funcionalitats que es demanen en el següent enunciat:</w:t>
      </w:r>
    </w:p>
    <w:p w:rsidR="0095242A" w:rsidRDefault="0095242A">
      <w:pPr>
        <w:pStyle w:val="Predeterminado"/>
        <w:jc w:val="both"/>
      </w:pPr>
    </w:p>
    <w:p w:rsidR="0095242A" w:rsidRDefault="0095242A">
      <w:pPr>
        <w:pStyle w:val="Predeterminado"/>
        <w:jc w:val="both"/>
      </w:pPr>
      <w:r>
        <w:rPr>
          <w:rFonts w:cs="Arial"/>
          <w:sz w:val="24"/>
          <w:szCs w:val="24"/>
        </w:rPr>
        <w:t xml:space="preserve">Es vol crear una base de dades per guardar informació sobre festivals de música. </w:t>
      </w:r>
    </w:p>
    <w:p w:rsidR="0095242A" w:rsidRDefault="0095242A">
      <w:pPr>
        <w:pStyle w:val="Predeterminado"/>
        <w:jc w:val="both"/>
      </w:pPr>
      <w:r>
        <w:rPr>
          <w:rFonts w:cs="Arial"/>
          <w:sz w:val="24"/>
          <w:szCs w:val="24"/>
        </w:rPr>
        <w:t xml:space="preserve">Per a cada festival es vol guardar el seu nom, el tipus de música que es programa i l’any en que es va celebrar per primer cop. Com que els festivals creixen i evolucionen es vol guardar els diferents recintes on s’han anat celebrant al llarg dels anys. </w:t>
      </w:r>
    </w:p>
    <w:p w:rsidR="0095242A" w:rsidRDefault="0095242A">
      <w:pPr>
        <w:pStyle w:val="Predeterminado"/>
        <w:jc w:val="both"/>
      </w:pPr>
      <w:r>
        <w:rPr>
          <w:rFonts w:cs="Arial"/>
          <w:sz w:val="24"/>
          <w:szCs w:val="24"/>
        </w:rPr>
        <w:t xml:space="preserve">De cada recinte es vol guardar el nom, les seves coordenades, la localitat on està situat i el seu aforament. S’ha de tenir en compte que una edició d’un festival es pot haver celebrat en més d’un recinte i que els festivals no tenen exclusivitat sobre els recintes. Per aquest motiu, per a cada recinte es vol guardar per a cada festival i recinte l’any en que es va celebrar i el número d’assistents. </w:t>
      </w:r>
    </w:p>
    <w:p w:rsidR="0095242A" w:rsidRDefault="0095242A">
      <w:pPr>
        <w:pStyle w:val="Predeterminado"/>
        <w:jc w:val="both"/>
      </w:pPr>
      <w:r>
        <w:rPr>
          <w:rFonts w:cs="Arial"/>
          <w:sz w:val="24"/>
          <w:szCs w:val="24"/>
        </w:rPr>
        <w:t>Per a cada festival es volen guardar els grups que van participar i l’any en que ho van fer. De cada grup es guardarà, el nom, l’any de fundació i el nom del cantant. A més guardarem informació dels seus treballs discogràfics, dels quals guardarem el nom, l’any de publicació i número de còpies venudes.</w:t>
      </w:r>
    </w:p>
    <w:p w:rsidR="0095242A" w:rsidRDefault="0095242A">
      <w:pPr>
        <w:pStyle w:val="Predeterminado"/>
      </w:pPr>
    </w:p>
    <w:p w:rsidR="0095242A" w:rsidRPr="00796AE3" w:rsidRDefault="0095242A" w:rsidP="000469E1">
      <w:pPr>
        <w:pStyle w:val="Predeterminado"/>
        <w:jc w:val="both"/>
        <w:rPr>
          <w:b/>
        </w:rPr>
      </w:pPr>
      <w:r>
        <w:rPr>
          <w:b/>
        </w:rPr>
        <w:t>SOLUCIÓ</w:t>
      </w:r>
      <w:r w:rsidRPr="00796AE3">
        <w:rPr>
          <w:b/>
        </w:rPr>
        <w:t>:</w:t>
      </w:r>
    </w:p>
    <w:p w:rsidR="0095242A" w:rsidRDefault="0095242A">
      <w:pPr>
        <w:pStyle w:val="Predeterminado"/>
      </w:pPr>
    </w:p>
    <w:p w:rsidR="0095242A" w:rsidRDefault="0095242A">
      <w:pPr>
        <w:pStyle w:val="Predeterminado"/>
      </w:pPr>
    </w:p>
    <w:p w:rsidR="0095242A" w:rsidRDefault="0095242A">
      <w:pPr>
        <w:pStyle w:val="Predeterminado"/>
      </w:pPr>
      <w:r w:rsidRPr="00374C7D">
        <w:rPr>
          <w:noProof/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i1031" type="#_x0000_t75" alt="A description..." style="width:420pt;height:3in;visibility:visible">
            <v:imagedata r:id="rId7" o:title=""/>
          </v:shape>
        </w:pict>
      </w:r>
    </w:p>
    <w:p w:rsidR="0095242A" w:rsidRDefault="0095242A">
      <w:pPr>
        <w:pStyle w:val="Predeterminado"/>
      </w:pPr>
    </w:p>
    <w:p w:rsidR="0095242A" w:rsidRDefault="0095242A">
      <w:pPr>
        <w:pStyle w:val="Predeterminado"/>
      </w:pPr>
    </w:p>
    <w:p w:rsidR="0095242A" w:rsidRDefault="0095242A">
      <w:pPr>
        <w:pStyle w:val="Predeterminado"/>
      </w:pPr>
    </w:p>
    <w:p w:rsidR="0095242A" w:rsidRDefault="0095242A">
      <w:pPr>
        <w:pStyle w:val="Predeterminado"/>
        <w:spacing w:after="200" w:line="276" w:lineRule="auto"/>
      </w:pPr>
    </w:p>
    <w:p w:rsidR="0095242A" w:rsidRPr="008E451B" w:rsidRDefault="0095242A">
      <w:pPr>
        <w:pStyle w:val="Predeterminado"/>
        <w:pageBreakBefore/>
        <w:rPr>
          <w:b/>
        </w:rPr>
      </w:pPr>
      <w:r w:rsidRPr="008E451B">
        <w:rPr>
          <w:rFonts w:cs="Arial"/>
          <w:b/>
          <w:sz w:val="24"/>
          <w:szCs w:val="24"/>
        </w:rPr>
        <w:t>Exercici 2: (1,5 punts)</w:t>
      </w:r>
    </w:p>
    <w:p w:rsidR="0095242A" w:rsidRPr="008E451B" w:rsidRDefault="0095242A">
      <w:pPr>
        <w:pStyle w:val="Predeterminado"/>
        <w:rPr>
          <w:b/>
        </w:rPr>
      </w:pPr>
      <w:r w:rsidRPr="008E451B">
        <w:rPr>
          <w:rFonts w:cs="Arial"/>
          <w:b/>
          <w:sz w:val="24"/>
          <w:szCs w:val="24"/>
        </w:rPr>
        <w:t>Creeu el model relacional, incloent les definicions tant de les entitats com de les relacions, del disseny E-R de l’exercici anterior. Indiqueu només els atributs que contindrà cada taula, no caldrà omplir les taules amb cap valor.</w:t>
      </w:r>
    </w:p>
    <w:p w:rsidR="0095242A" w:rsidRDefault="0095242A">
      <w:pPr>
        <w:pStyle w:val="Predeterminado"/>
      </w:pPr>
    </w:p>
    <w:p w:rsidR="0095242A" w:rsidRPr="000469E1" w:rsidRDefault="0095242A" w:rsidP="000469E1">
      <w:pPr>
        <w:pStyle w:val="Predeterminado"/>
        <w:jc w:val="both"/>
        <w:rPr>
          <w:b/>
        </w:rPr>
      </w:pPr>
      <w:r w:rsidRPr="000469E1">
        <w:rPr>
          <w:b/>
        </w:rPr>
        <w:t>SOLUCIÓ:</w:t>
      </w:r>
    </w:p>
    <w:p w:rsidR="0095242A" w:rsidRDefault="0095242A">
      <w:pPr>
        <w:pStyle w:val="Predeterminado"/>
        <w:tabs>
          <w:tab w:val="left" w:pos="5505"/>
        </w:tabs>
      </w:pPr>
      <w:r>
        <w:rPr>
          <w:rFonts w:cs="Arial"/>
          <w:sz w:val="24"/>
          <w:szCs w:val="24"/>
        </w:rPr>
        <w:tab/>
      </w:r>
    </w:p>
    <w:p w:rsidR="0095242A" w:rsidRDefault="0095242A">
      <w:pPr>
        <w:pStyle w:val="Predeterminado"/>
        <w:tabs>
          <w:tab w:val="left" w:pos="5505"/>
        </w:tabs>
      </w:pPr>
      <w:r>
        <w:rPr>
          <w:rFonts w:cs="Arial"/>
          <w:b/>
          <w:sz w:val="24"/>
          <w:szCs w:val="24"/>
        </w:rPr>
        <w:t>Entitats:</w:t>
      </w:r>
    </w:p>
    <w:p w:rsidR="0095242A" w:rsidRDefault="0095242A">
      <w:pPr>
        <w:pStyle w:val="Predeterminado"/>
        <w:tabs>
          <w:tab w:val="left" w:pos="5505"/>
        </w:tabs>
      </w:pPr>
    </w:p>
    <w:p w:rsidR="0095242A" w:rsidRDefault="0095242A">
      <w:pPr>
        <w:pStyle w:val="Predeterminado"/>
        <w:tabs>
          <w:tab w:val="left" w:pos="5505"/>
        </w:tabs>
      </w:pPr>
      <w:r>
        <w:rPr>
          <w:rFonts w:cs="Arial"/>
          <w:sz w:val="24"/>
          <w:szCs w:val="24"/>
        </w:rPr>
        <w:t xml:space="preserve">Festival ( </w:t>
      </w:r>
      <w:r>
        <w:rPr>
          <w:rFonts w:cs="Arial"/>
          <w:sz w:val="24"/>
          <w:szCs w:val="24"/>
          <w:u w:val="single"/>
        </w:rPr>
        <w:t>ID</w:t>
      </w:r>
      <w:r>
        <w:rPr>
          <w:rFonts w:cs="Arial"/>
          <w:sz w:val="24"/>
          <w:szCs w:val="24"/>
        </w:rPr>
        <w:t>, Nom, tipus_musica, any_inici )</w:t>
      </w:r>
    </w:p>
    <w:p w:rsidR="0095242A" w:rsidRDefault="0095242A">
      <w:pPr>
        <w:pStyle w:val="Predeterminado"/>
        <w:tabs>
          <w:tab w:val="left" w:pos="5505"/>
        </w:tabs>
      </w:pPr>
      <w:r>
        <w:rPr>
          <w:rFonts w:cs="Arial"/>
          <w:sz w:val="24"/>
          <w:szCs w:val="24"/>
        </w:rPr>
        <w:t xml:space="preserve">Recinte( </w:t>
      </w:r>
      <w:r>
        <w:rPr>
          <w:rFonts w:cs="Arial"/>
          <w:sz w:val="24"/>
          <w:szCs w:val="24"/>
          <w:u w:val="single"/>
        </w:rPr>
        <w:t>ID</w:t>
      </w:r>
      <w:r>
        <w:rPr>
          <w:rFonts w:cs="Arial"/>
          <w:sz w:val="24"/>
          <w:szCs w:val="24"/>
        </w:rPr>
        <w:t>, Nom, Lat, Lon, locaitat, Aforament )</w:t>
      </w:r>
    </w:p>
    <w:p w:rsidR="0095242A" w:rsidRDefault="0095242A">
      <w:pPr>
        <w:pStyle w:val="Predeterminado"/>
        <w:tabs>
          <w:tab w:val="left" w:pos="5505"/>
        </w:tabs>
      </w:pPr>
      <w:r>
        <w:rPr>
          <w:rFonts w:cs="Arial"/>
          <w:sz w:val="24"/>
          <w:szCs w:val="24"/>
        </w:rPr>
        <w:t xml:space="preserve">Grup ( </w:t>
      </w:r>
      <w:r>
        <w:rPr>
          <w:rFonts w:cs="Arial"/>
          <w:sz w:val="24"/>
          <w:szCs w:val="24"/>
          <w:u w:val="single"/>
        </w:rPr>
        <w:t>ID</w:t>
      </w:r>
      <w:r>
        <w:rPr>
          <w:rFonts w:cs="Arial"/>
          <w:sz w:val="24"/>
          <w:szCs w:val="24"/>
        </w:rPr>
        <w:t>,  Nom, any_fundacio, nom_cantant )</w:t>
      </w:r>
    </w:p>
    <w:p w:rsidR="0095242A" w:rsidRDefault="0095242A">
      <w:pPr>
        <w:pStyle w:val="Predeterminado"/>
        <w:tabs>
          <w:tab w:val="left" w:pos="5505"/>
        </w:tabs>
      </w:pPr>
      <w:r>
        <w:rPr>
          <w:rFonts w:cs="Arial"/>
          <w:sz w:val="24"/>
          <w:szCs w:val="24"/>
        </w:rPr>
        <w:t>Treballs Discografics (</w:t>
      </w:r>
      <w:r>
        <w:rPr>
          <w:rFonts w:cs="Arial"/>
          <w:sz w:val="24"/>
          <w:szCs w:val="24"/>
          <w:u w:val="single"/>
        </w:rPr>
        <w:t>ID</w:t>
      </w:r>
      <w:r>
        <w:rPr>
          <w:rFonts w:cs="Arial"/>
          <w:sz w:val="24"/>
          <w:szCs w:val="24"/>
        </w:rPr>
        <w:t>, Nom, any_publicacio, copies_venudes, ID_Grup )</w:t>
      </w:r>
    </w:p>
    <w:p w:rsidR="0095242A" w:rsidRDefault="0095242A">
      <w:pPr>
        <w:pStyle w:val="Predeterminado"/>
        <w:tabs>
          <w:tab w:val="left" w:pos="5505"/>
        </w:tabs>
      </w:pPr>
    </w:p>
    <w:p w:rsidR="0095242A" w:rsidRDefault="0095242A">
      <w:pPr>
        <w:pStyle w:val="Predeterminado"/>
        <w:tabs>
          <w:tab w:val="left" w:pos="5505"/>
        </w:tabs>
      </w:pPr>
      <w:r>
        <w:rPr>
          <w:rFonts w:cs="Arial"/>
          <w:b/>
          <w:sz w:val="24"/>
          <w:szCs w:val="24"/>
        </w:rPr>
        <w:t xml:space="preserve">Relacions </w:t>
      </w:r>
    </w:p>
    <w:p w:rsidR="0095242A" w:rsidRDefault="0095242A">
      <w:pPr>
        <w:pStyle w:val="Predeterminado"/>
        <w:tabs>
          <w:tab w:val="left" w:pos="5505"/>
        </w:tabs>
      </w:pPr>
      <w:r>
        <w:rPr>
          <w:rFonts w:cs="Arial"/>
          <w:sz w:val="24"/>
          <w:szCs w:val="24"/>
        </w:rPr>
        <w:t xml:space="preserve">Celebren ( </w:t>
      </w:r>
      <w:r>
        <w:rPr>
          <w:rFonts w:cs="Arial"/>
          <w:sz w:val="24"/>
          <w:szCs w:val="24"/>
          <w:u w:val="single"/>
        </w:rPr>
        <w:t>ID</w:t>
      </w:r>
      <w:r>
        <w:rPr>
          <w:rFonts w:cs="Arial"/>
          <w:sz w:val="24"/>
          <w:szCs w:val="24"/>
        </w:rPr>
        <w:t>, any, assistents, ID_Festival, ID_Recinte )</w:t>
      </w:r>
    </w:p>
    <w:p w:rsidR="0095242A" w:rsidRDefault="0095242A">
      <w:pPr>
        <w:pStyle w:val="Predeterminado"/>
        <w:tabs>
          <w:tab w:val="left" w:pos="5505"/>
        </w:tabs>
      </w:pPr>
      <w:r>
        <w:rPr>
          <w:rFonts w:cs="Arial"/>
          <w:sz w:val="24"/>
          <w:szCs w:val="24"/>
        </w:rPr>
        <w:t xml:space="preserve">Participen ( </w:t>
      </w:r>
      <w:r>
        <w:rPr>
          <w:rFonts w:cs="Arial"/>
          <w:sz w:val="24"/>
          <w:szCs w:val="24"/>
          <w:u w:val="single"/>
        </w:rPr>
        <w:t>ID</w:t>
      </w:r>
      <w:r>
        <w:rPr>
          <w:rFonts w:cs="Arial"/>
          <w:sz w:val="24"/>
          <w:szCs w:val="24"/>
        </w:rPr>
        <w:t>, any, ID_Festival, ID_Grup )</w:t>
      </w:r>
    </w:p>
    <w:p w:rsidR="0095242A" w:rsidRDefault="0095242A">
      <w:pPr>
        <w:pStyle w:val="Predeterminado"/>
        <w:tabs>
          <w:tab w:val="left" w:pos="5505"/>
        </w:tabs>
      </w:pPr>
    </w:p>
    <w:p w:rsidR="0095242A" w:rsidRDefault="0095242A">
      <w:pPr>
        <w:pStyle w:val="Predeterminado"/>
        <w:tabs>
          <w:tab w:val="left" w:pos="5505"/>
        </w:tabs>
      </w:pPr>
    </w:p>
    <w:p w:rsidR="0095242A" w:rsidRDefault="0095242A">
      <w:pPr>
        <w:pStyle w:val="Predeterminado"/>
        <w:tabs>
          <w:tab w:val="left" w:pos="5505"/>
        </w:tabs>
      </w:pPr>
    </w:p>
    <w:p w:rsidR="0095242A" w:rsidRDefault="0095242A">
      <w:pPr>
        <w:pStyle w:val="Predeterminado"/>
        <w:tabs>
          <w:tab w:val="left" w:pos="5505"/>
        </w:tabs>
      </w:pPr>
    </w:p>
    <w:p w:rsidR="0095242A" w:rsidRDefault="0095242A">
      <w:pPr>
        <w:pStyle w:val="Predeterminado"/>
        <w:jc w:val="both"/>
      </w:pPr>
      <w:r>
        <w:rPr>
          <w:rFonts w:cs="Arial"/>
          <w:b/>
          <w:sz w:val="24"/>
          <w:szCs w:val="24"/>
        </w:rPr>
        <w:t>Exercici 3: (1,5 punts)</w:t>
      </w:r>
    </w:p>
    <w:p w:rsidR="0095242A" w:rsidRDefault="0095242A">
      <w:pPr>
        <w:pStyle w:val="Predeterminado"/>
        <w:jc w:val="both"/>
      </w:pPr>
      <w:r>
        <w:rPr>
          <w:rFonts w:cs="Arial"/>
          <w:sz w:val="24"/>
          <w:szCs w:val="24"/>
        </w:rPr>
        <w:t>A continuació es mostra la consulta mySQL per a la creació d'una taula i una part del fitxer formulari.php allotjat al web www.example.com</w:t>
      </w:r>
    </w:p>
    <w:p w:rsidR="0095242A" w:rsidRDefault="0095242A">
      <w:pPr>
        <w:pStyle w:val="Predeterminado"/>
        <w:jc w:val="both"/>
      </w:pPr>
    </w:p>
    <w:p w:rsidR="0095242A" w:rsidRDefault="0095242A">
      <w:pPr>
        <w:pStyle w:val="Predeterminado"/>
        <w:jc w:val="both"/>
      </w:pPr>
      <w:r>
        <w:rPr>
          <w:rFonts w:cs="Arial"/>
          <w:sz w:val="24"/>
          <w:szCs w:val="24"/>
        </w:rPr>
        <w:t>Consulta de creació:</w:t>
      </w:r>
    </w:p>
    <w:p w:rsidR="0095242A" w:rsidRPr="008E451B" w:rsidRDefault="0095242A">
      <w:pPr>
        <w:pStyle w:val="Perdefecte"/>
        <w:spacing w:after="0"/>
        <w:ind w:left="709"/>
        <w:jc w:val="both"/>
        <w:rPr>
          <w:lang w:val="es-ES"/>
        </w:rPr>
      </w:pPr>
    </w:p>
    <w:p w:rsidR="0095242A" w:rsidRPr="008E451B" w:rsidRDefault="0095242A">
      <w:pPr>
        <w:pStyle w:val="Perdefecte"/>
        <w:spacing w:after="0"/>
        <w:ind w:left="709"/>
        <w:jc w:val="both"/>
        <w:rPr>
          <w:lang w:val="es-ES"/>
        </w:rPr>
      </w:pPr>
      <w:r>
        <w:rPr>
          <w:rFonts w:ascii="Arial" w:hAnsi="Arial" w:cs="Arial"/>
          <w:lang w:val="ca-ES"/>
        </w:rPr>
        <w:t xml:space="preserve">CREATE TABLE agenda ( </w:t>
      </w:r>
    </w:p>
    <w:p w:rsidR="0095242A" w:rsidRDefault="0095242A">
      <w:pPr>
        <w:pStyle w:val="Perdefecte"/>
        <w:spacing w:after="0"/>
        <w:ind w:left="709"/>
        <w:jc w:val="both"/>
      </w:pP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  <w:t>id INT NOT NULL AUTO_INCREMENT PRIMARY KEY,</w:t>
      </w:r>
    </w:p>
    <w:p w:rsidR="0095242A" w:rsidRPr="008E451B" w:rsidRDefault="0095242A">
      <w:pPr>
        <w:pStyle w:val="Perdefecte"/>
        <w:spacing w:after="0"/>
        <w:ind w:left="709"/>
        <w:jc w:val="both"/>
        <w:rPr>
          <w:lang w:val="es-ES"/>
        </w:rPr>
      </w:pP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  <w:t xml:space="preserve">nom VARCHAR (32), </w:t>
      </w:r>
    </w:p>
    <w:p w:rsidR="0095242A" w:rsidRPr="008E451B" w:rsidRDefault="0095242A">
      <w:pPr>
        <w:pStyle w:val="Perdefecte"/>
        <w:spacing w:after="0"/>
        <w:ind w:left="709"/>
        <w:jc w:val="both"/>
        <w:rPr>
          <w:lang w:val="es-ES"/>
        </w:rPr>
      </w:pP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  <w:t xml:space="preserve">cognoms VARCHAR (64), </w:t>
      </w:r>
    </w:p>
    <w:p w:rsidR="0095242A" w:rsidRPr="008E451B" w:rsidRDefault="0095242A">
      <w:pPr>
        <w:pStyle w:val="Perdefecte"/>
        <w:spacing w:after="0"/>
        <w:ind w:left="709"/>
        <w:jc w:val="both"/>
        <w:rPr>
          <w:lang w:val="es-ES"/>
        </w:rPr>
      </w:pP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  <w:t>telefon VARCHAR (16)</w:t>
      </w:r>
    </w:p>
    <w:p w:rsidR="0095242A" w:rsidRDefault="0095242A">
      <w:pPr>
        <w:pStyle w:val="Perdefecte"/>
        <w:spacing w:after="0"/>
        <w:ind w:left="709"/>
        <w:jc w:val="both"/>
      </w:pPr>
      <w:r>
        <w:rPr>
          <w:rFonts w:ascii="Arial" w:hAnsi="Arial" w:cs="Arial"/>
          <w:lang w:val="ca-ES"/>
        </w:rPr>
        <w:t>);</w:t>
      </w:r>
    </w:p>
    <w:p w:rsidR="0095242A" w:rsidRDefault="0095242A">
      <w:pPr>
        <w:pStyle w:val="Predeterminado"/>
        <w:jc w:val="both"/>
      </w:pPr>
    </w:p>
    <w:p w:rsidR="0095242A" w:rsidRDefault="0095242A">
      <w:pPr>
        <w:pStyle w:val="Predeterminado"/>
        <w:jc w:val="both"/>
      </w:pPr>
      <w:r>
        <w:rPr>
          <w:rFonts w:cs="Arial"/>
          <w:sz w:val="24"/>
          <w:szCs w:val="24"/>
        </w:rPr>
        <w:t>Codi php incomplert del fitxer formulari.php:</w:t>
      </w:r>
    </w:p>
    <w:p w:rsidR="0095242A" w:rsidRDefault="0095242A">
      <w:pPr>
        <w:pStyle w:val="Predeterminado"/>
        <w:jc w:val="both"/>
      </w:pPr>
    </w:p>
    <w:p w:rsidR="0095242A" w:rsidRDefault="0095242A">
      <w:pPr>
        <w:pStyle w:val="Perdefecte"/>
        <w:spacing w:after="0"/>
        <w:ind w:left="709"/>
        <w:jc w:val="both"/>
      </w:pPr>
      <w:r>
        <w:rPr>
          <w:rFonts w:ascii="Arial" w:hAnsi="Arial" w:cs="Arial"/>
          <w:lang w:val="ca-ES"/>
        </w:rPr>
        <w:t>&lt;?php</w:t>
      </w:r>
    </w:p>
    <w:p w:rsidR="0095242A" w:rsidRDefault="0095242A">
      <w:pPr>
        <w:pStyle w:val="Perdefecte"/>
        <w:spacing w:after="0"/>
        <w:ind w:left="709"/>
        <w:jc w:val="both"/>
      </w:pPr>
      <w:r>
        <w:rPr>
          <w:rFonts w:ascii="Arial" w:hAnsi="Arial" w:cs="Arial"/>
          <w:lang w:val="ca-ES"/>
        </w:rPr>
        <w:tab/>
        <w:t>if (isset( $_POST['nom'] )){</w:t>
      </w:r>
    </w:p>
    <w:p w:rsidR="0095242A" w:rsidRDefault="0095242A">
      <w:pPr>
        <w:pStyle w:val="Perdefecte"/>
        <w:spacing w:after="0"/>
        <w:ind w:left="709"/>
        <w:jc w:val="both"/>
      </w:pP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  <w:t>if (  !empty ( $_POST['nom'] )){</w:t>
      </w:r>
    </w:p>
    <w:p w:rsidR="0095242A" w:rsidRDefault="0095242A">
      <w:pPr>
        <w:pStyle w:val="Perdefecte"/>
        <w:spacing w:after="0"/>
        <w:ind w:left="709"/>
        <w:jc w:val="both"/>
      </w:pP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  <w:t xml:space="preserve">$nom </w:t>
      </w:r>
      <w:r>
        <w:rPr>
          <w:rFonts w:ascii="Arial" w:hAnsi="Arial" w:cs="Arial"/>
          <w:lang w:val="ca-ES"/>
        </w:rPr>
        <w:tab/>
        <w:t>= $_POST['nom'];</w:t>
      </w:r>
    </w:p>
    <w:p w:rsidR="0095242A" w:rsidRDefault="0095242A">
      <w:pPr>
        <w:pStyle w:val="Perdefecte"/>
        <w:spacing w:after="0"/>
        <w:ind w:left="709"/>
        <w:jc w:val="both"/>
      </w:pP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  <w:t>$link = mysqli_connect("myhost","myuser","mypassw","mybd") or die("Error " . mysqli_error($link));</w:t>
      </w:r>
      <w:r>
        <w:rPr>
          <w:rFonts w:ascii="Arial" w:hAnsi="Arial" w:cs="Arial"/>
          <w:lang w:val="ca-ES"/>
        </w:rPr>
        <w:tab/>
      </w:r>
    </w:p>
    <w:p w:rsidR="0095242A" w:rsidRPr="008E451B" w:rsidRDefault="0095242A">
      <w:pPr>
        <w:pStyle w:val="Perdefecte"/>
        <w:spacing w:after="0"/>
        <w:ind w:left="709"/>
        <w:jc w:val="both"/>
        <w:rPr>
          <w:lang w:val="es-ES"/>
        </w:rPr>
      </w:pP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  <w:t>}</w:t>
      </w:r>
    </w:p>
    <w:p w:rsidR="0095242A" w:rsidRPr="008E451B" w:rsidRDefault="0095242A">
      <w:pPr>
        <w:pStyle w:val="Perdefecte"/>
        <w:spacing w:after="0"/>
        <w:ind w:left="709"/>
        <w:jc w:val="both"/>
        <w:rPr>
          <w:lang w:val="es-ES"/>
        </w:rPr>
      </w:pPr>
      <w:r>
        <w:rPr>
          <w:rFonts w:ascii="Arial" w:hAnsi="Arial" w:cs="Arial"/>
          <w:lang w:val="ca-ES"/>
        </w:rPr>
        <w:tab/>
        <w:t>}</w:t>
      </w:r>
    </w:p>
    <w:p w:rsidR="0095242A" w:rsidRPr="008E451B" w:rsidRDefault="0095242A">
      <w:pPr>
        <w:pStyle w:val="Perdefecte"/>
        <w:spacing w:after="0"/>
        <w:ind w:left="709"/>
        <w:jc w:val="both"/>
        <w:rPr>
          <w:lang w:val="es-ES"/>
        </w:rPr>
      </w:pPr>
      <w:r>
        <w:rPr>
          <w:rFonts w:ascii="Arial" w:hAnsi="Arial" w:cs="Arial"/>
          <w:lang w:val="ca-ES"/>
        </w:rPr>
        <w:t>?&gt;</w:t>
      </w:r>
    </w:p>
    <w:p w:rsidR="0095242A" w:rsidRDefault="0095242A">
      <w:pPr>
        <w:pStyle w:val="Predeterminado"/>
        <w:jc w:val="both"/>
      </w:pPr>
    </w:p>
    <w:p w:rsidR="0095242A" w:rsidRDefault="0095242A">
      <w:pPr>
        <w:pStyle w:val="Predeterminado"/>
        <w:jc w:val="both"/>
      </w:pPr>
      <w:r>
        <w:rPr>
          <w:rFonts w:cs="Arial"/>
          <w:sz w:val="24"/>
          <w:szCs w:val="24"/>
        </w:rPr>
        <w:t>assumint que el codi es correcte:</w:t>
      </w:r>
    </w:p>
    <w:p w:rsidR="0095242A" w:rsidRDefault="0095242A">
      <w:pPr>
        <w:pStyle w:val="Predeterminado"/>
        <w:widowControl w:val="0"/>
        <w:numPr>
          <w:ilvl w:val="0"/>
          <w:numId w:val="1"/>
        </w:numPr>
        <w:tabs>
          <w:tab w:val="clear" w:pos="708"/>
          <w:tab w:val="left" w:pos="720"/>
        </w:tabs>
        <w:spacing w:before="120"/>
        <w:jc w:val="both"/>
      </w:pPr>
      <w:r>
        <w:rPr>
          <w:rFonts w:cs="Arial"/>
          <w:sz w:val="24"/>
          <w:szCs w:val="24"/>
        </w:rPr>
        <w:t xml:space="preserve">  Indiqueu la URL que serà visible al navegador quan s'enviï un formulari amb destinació (</w:t>
      </w:r>
      <w:r>
        <w:rPr>
          <w:rFonts w:cs="Arial"/>
          <w:i/>
          <w:iCs/>
          <w:sz w:val="24"/>
          <w:szCs w:val="24"/>
        </w:rPr>
        <w:t>action</w:t>
      </w:r>
      <w:r>
        <w:rPr>
          <w:rFonts w:cs="Arial"/>
          <w:sz w:val="24"/>
          <w:szCs w:val="24"/>
        </w:rPr>
        <w:t xml:space="preserve">) la pàgina formulari.php </w:t>
      </w:r>
    </w:p>
    <w:p w:rsidR="0095242A" w:rsidRDefault="0095242A">
      <w:pPr>
        <w:pStyle w:val="Predeterminado"/>
        <w:widowControl w:val="0"/>
        <w:jc w:val="both"/>
      </w:pPr>
    </w:p>
    <w:p w:rsidR="0095242A" w:rsidRPr="00796AE3" w:rsidRDefault="0095242A" w:rsidP="000469E1">
      <w:pPr>
        <w:pStyle w:val="Predeterminado"/>
        <w:jc w:val="both"/>
        <w:rPr>
          <w:b/>
        </w:rPr>
      </w:pPr>
      <w:r>
        <w:rPr>
          <w:b/>
        </w:rPr>
        <w:t>SOLUCIÓ</w:t>
      </w:r>
      <w:r w:rsidRPr="00796AE3">
        <w:rPr>
          <w:b/>
        </w:rPr>
        <w:t>:</w:t>
      </w:r>
    </w:p>
    <w:p w:rsidR="0095242A" w:rsidRDefault="0095242A">
      <w:pPr>
        <w:pStyle w:val="Predeterminado"/>
        <w:widowControl w:val="0"/>
        <w:jc w:val="both"/>
      </w:pPr>
    </w:p>
    <w:p w:rsidR="0095242A" w:rsidRPr="000469E1" w:rsidRDefault="0095242A">
      <w:pPr>
        <w:pStyle w:val="Predeterminado"/>
        <w:widowControl w:val="0"/>
        <w:jc w:val="both"/>
      </w:pPr>
      <w:r w:rsidRPr="000469E1">
        <w:rPr>
          <w:rFonts w:cs="Arial"/>
          <w:sz w:val="24"/>
          <w:szCs w:val="24"/>
        </w:rPr>
        <w:t xml:space="preserve">Al codi es veu que el mètode utiltizat per a recuperar els paràmetres és el mètode POST. </w:t>
      </w:r>
    </w:p>
    <w:p w:rsidR="0095242A" w:rsidRPr="000469E1" w:rsidRDefault="0095242A">
      <w:pPr>
        <w:pStyle w:val="Predeterminado"/>
        <w:widowControl w:val="0"/>
        <w:jc w:val="both"/>
      </w:pPr>
      <w:r w:rsidRPr="000469E1">
        <w:rPr>
          <w:rFonts w:cs="Arial"/>
          <w:sz w:val="24"/>
          <w:szCs w:val="24"/>
        </w:rPr>
        <w:t xml:space="preserve">Per tant la URl visible serà la URL </w:t>
      </w:r>
    </w:p>
    <w:p w:rsidR="0095242A" w:rsidRPr="000469E1" w:rsidRDefault="0095242A">
      <w:pPr>
        <w:pStyle w:val="Predeterminado"/>
        <w:widowControl w:val="0"/>
        <w:jc w:val="both"/>
      </w:pPr>
      <w:r w:rsidRPr="000469E1">
        <w:rPr>
          <w:rFonts w:cs="Arial"/>
          <w:sz w:val="24"/>
          <w:szCs w:val="24"/>
        </w:rPr>
        <w:t>www.example.com/formulari.php</w:t>
      </w:r>
    </w:p>
    <w:p w:rsidR="0095242A" w:rsidRDefault="0095242A">
      <w:pPr>
        <w:pStyle w:val="Predeterminado"/>
        <w:widowControl w:val="0"/>
        <w:jc w:val="both"/>
      </w:pPr>
    </w:p>
    <w:p w:rsidR="0095242A" w:rsidRDefault="0095242A">
      <w:pPr>
        <w:pStyle w:val="Predeterminado"/>
        <w:widowControl w:val="0"/>
        <w:numPr>
          <w:ilvl w:val="0"/>
          <w:numId w:val="1"/>
        </w:numPr>
        <w:tabs>
          <w:tab w:val="clear" w:pos="708"/>
          <w:tab w:val="left" w:pos="0"/>
          <w:tab w:val="left" w:pos="720"/>
        </w:tabs>
        <w:jc w:val="both"/>
      </w:pPr>
      <w:r>
        <w:rPr>
          <w:rFonts w:cs="Arial"/>
          <w:sz w:val="24"/>
          <w:szCs w:val="24"/>
        </w:rPr>
        <w:t>Completeu el codi PHP per tal de mostrar en pantalla el nom, cognoms i telèfon de tots els contactes de l'agenda en què el seu nom coincideixi amb el valor recuperat del formulari.</w:t>
      </w: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</w:p>
    <w:p w:rsidR="0095242A" w:rsidRPr="00796AE3" w:rsidRDefault="0095242A" w:rsidP="000469E1">
      <w:pPr>
        <w:pStyle w:val="Predeterminado"/>
        <w:jc w:val="both"/>
        <w:rPr>
          <w:b/>
        </w:rPr>
      </w:pPr>
      <w:r>
        <w:rPr>
          <w:b/>
        </w:rPr>
        <w:t>SOLUCIÓ</w:t>
      </w:r>
      <w:r w:rsidRPr="00796AE3">
        <w:rPr>
          <w:b/>
        </w:rPr>
        <w:t>:</w:t>
      </w: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</w:p>
    <w:p w:rsidR="0095242A" w:rsidRPr="000469E1" w:rsidRDefault="0095242A">
      <w:pPr>
        <w:pStyle w:val="Predeterminado"/>
        <w:tabs>
          <w:tab w:val="clear" w:pos="708"/>
          <w:tab w:val="left" w:pos="720"/>
          <w:tab w:val="left" w:pos="5505"/>
        </w:tabs>
      </w:pPr>
      <w:r w:rsidRPr="000469E1">
        <w:rPr>
          <w:rFonts w:cs="Arial"/>
          <w:sz w:val="24"/>
          <w:szCs w:val="24"/>
        </w:rPr>
        <w:t>$query = “SELECT nom, cognoms, telefon FROM agenda where nom=$nom”;</w:t>
      </w:r>
    </w:p>
    <w:p w:rsidR="0095242A" w:rsidRPr="000469E1" w:rsidRDefault="0095242A">
      <w:pPr>
        <w:pStyle w:val="Predeterminado"/>
        <w:tabs>
          <w:tab w:val="clear" w:pos="708"/>
          <w:tab w:val="left" w:pos="720"/>
          <w:tab w:val="left" w:pos="5505"/>
        </w:tabs>
      </w:pPr>
    </w:p>
    <w:p w:rsidR="0095242A" w:rsidRPr="000469E1" w:rsidRDefault="0095242A">
      <w:pPr>
        <w:pStyle w:val="Predeterminado"/>
        <w:tabs>
          <w:tab w:val="clear" w:pos="708"/>
          <w:tab w:val="left" w:pos="720"/>
          <w:tab w:val="left" w:pos="5505"/>
        </w:tabs>
      </w:pPr>
      <w:r w:rsidRPr="000469E1">
        <w:rPr>
          <w:rFonts w:cs="Arial"/>
          <w:sz w:val="24"/>
          <w:szCs w:val="24"/>
        </w:rPr>
        <w:t>$result = $link-&gt;query($query);</w:t>
      </w:r>
    </w:p>
    <w:p w:rsidR="0095242A" w:rsidRPr="000469E1" w:rsidRDefault="0095242A">
      <w:pPr>
        <w:pStyle w:val="Predeterminado"/>
        <w:tabs>
          <w:tab w:val="clear" w:pos="708"/>
          <w:tab w:val="left" w:pos="720"/>
          <w:tab w:val="left" w:pos="5505"/>
        </w:tabs>
      </w:pPr>
      <w:r w:rsidRPr="000469E1">
        <w:rPr>
          <w:rFonts w:cs="Arial"/>
          <w:sz w:val="24"/>
          <w:szCs w:val="24"/>
        </w:rPr>
        <w:t>if( !$result ){</w:t>
      </w:r>
    </w:p>
    <w:p w:rsidR="0095242A" w:rsidRPr="000469E1" w:rsidRDefault="0095242A">
      <w:pPr>
        <w:pStyle w:val="Predeterminado"/>
        <w:tabs>
          <w:tab w:val="clear" w:pos="708"/>
          <w:tab w:val="left" w:pos="720"/>
          <w:tab w:val="left" w:pos="5505"/>
        </w:tabs>
      </w:pPr>
      <w:r w:rsidRPr="000469E1">
        <w:rPr>
          <w:rFonts w:cs="Arial"/>
          <w:sz w:val="24"/>
          <w:szCs w:val="24"/>
        </w:rPr>
        <w:t xml:space="preserve">      die("Error in the consult.." . mysqli_error($link));</w:t>
      </w:r>
    </w:p>
    <w:p w:rsidR="0095242A" w:rsidRPr="000469E1" w:rsidRDefault="0095242A">
      <w:pPr>
        <w:pStyle w:val="Predeterminado"/>
        <w:tabs>
          <w:tab w:val="clear" w:pos="708"/>
          <w:tab w:val="left" w:pos="720"/>
          <w:tab w:val="left" w:pos="5505"/>
        </w:tabs>
      </w:pPr>
      <w:r w:rsidRPr="000469E1">
        <w:rPr>
          <w:rFonts w:cs="Arial"/>
          <w:sz w:val="24"/>
          <w:szCs w:val="24"/>
        </w:rPr>
        <w:t>}</w:t>
      </w:r>
      <w:r w:rsidRPr="000469E1">
        <w:rPr>
          <w:rFonts w:cs="Arial"/>
          <w:sz w:val="24"/>
          <w:szCs w:val="24"/>
        </w:rPr>
        <w:tab/>
      </w:r>
      <w:r w:rsidRPr="000469E1">
        <w:rPr>
          <w:rFonts w:cs="Arial"/>
          <w:sz w:val="24"/>
          <w:szCs w:val="24"/>
        </w:rPr>
        <w:tab/>
      </w:r>
    </w:p>
    <w:p w:rsidR="0095242A" w:rsidRPr="000469E1" w:rsidRDefault="0095242A">
      <w:pPr>
        <w:pStyle w:val="Predeterminado"/>
        <w:tabs>
          <w:tab w:val="clear" w:pos="708"/>
          <w:tab w:val="left" w:pos="720"/>
          <w:tab w:val="left" w:pos="5505"/>
        </w:tabs>
      </w:pPr>
    </w:p>
    <w:p w:rsidR="0095242A" w:rsidRPr="000469E1" w:rsidRDefault="0095242A">
      <w:pPr>
        <w:pStyle w:val="Predeterminado"/>
        <w:tabs>
          <w:tab w:val="clear" w:pos="708"/>
          <w:tab w:val="left" w:pos="720"/>
          <w:tab w:val="left" w:pos="5505"/>
        </w:tabs>
      </w:pPr>
      <w:r w:rsidRPr="000469E1">
        <w:rPr>
          <w:rFonts w:cs="Arial"/>
          <w:sz w:val="24"/>
          <w:szCs w:val="24"/>
        </w:rPr>
        <w:t>while($row = mysqli_fecth_array($result)){</w:t>
      </w:r>
    </w:p>
    <w:p w:rsidR="0095242A" w:rsidRPr="000469E1" w:rsidRDefault="0095242A">
      <w:pPr>
        <w:pStyle w:val="Predeterminado"/>
        <w:tabs>
          <w:tab w:val="clear" w:pos="708"/>
          <w:tab w:val="left" w:pos="720"/>
          <w:tab w:val="left" w:pos="5505"/>
        </w:tabs>
      </w:pPr>
      <w:r w:rsidRPr="000469E1">
        <w:rPr>
          <w:rFonts w:cs="Arial"/>
          <w:sz w:val="24"/>
          <w:szCs w:val="24"/>
        </w:rPr>
        <w:t xml:space="preserve">       echo $row["nom"]." ".$row['cognoms']." ".$row['telefon']."&lt;br&gt;";</w:t>
      </w:r>
    </w:p>
    <w:p w:rsidR="0095242A" w:rsidRPr="000469E1" w:rsidRDefault="0095242A">
      <w:pPr>
        <w:pStyle w:val="Predeterminado"/>
        <w:tabs>
          <w:tab w:val="clear" w:pos="708"/>
          <w:tab w:val="left" w:pos="720"/>
          <w:tab w:val="left" w:pos="5505"/>
        </w:tabs>
      </w:pPr>
      <w:r w:rsidRPr="000469E1">
        <w:rPr>
          <w:rFonts w:cs="Arial"/>
          <w:sz w:val="24"/>
          <w:szCs w:val="24"/>
        </w:rPr>
        <w:t>}</w:t>
      </w:r>
    </w:p>
    <w:p w:rsidR="0095242A" w:rsidRPr="000469E1" w:rsidRDefault="0095242A">
      <w:pPr>
        <w:pStyle w:val="Predeterminado"/>
        <w:tabs>
          <w:tab w:val="clear" w:pos="708"/>
          <w:tab w:val="left" w:pos="720"/>
          <w:tab w:val="left" w:pos="5505"/>
        </w:tabs>
      </w:pPr>
      <w:r w:rsidRPr="000469E1">
        <w:rPr>
          <w:rFonts w:cs="Arial"/>
          <w:sz w:val="24"/>
          <w:szCs w:val="24"/>
        </w:rPr>
        <w:tab/>
        <w:t>} </w:t>
      </w:r>
    </w:p>
    <w:p w:rsidR="0095242A" w:rsidRPr="000469E1" w:rsidRDefault="0095242A">
      <w:pPr>
        <w:pStyle w:val="Predeterminado"/>
        <w:tabs>
          <w:tab w:val="clear" w:pos="708"/>
          <w:tab w:val="left" w:pos="720"/>
          <w:tab w:val="left" w:pos="5505"/>
        </w:tabs>
      </w:pP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</w:p>
    <w:p w:rsidR="0095242A" w:rsidRDefault="0095242A">
      <w:pPr>
        <w:pStyle w:val="Predeterminado"/>
        <w:jc w:val="both"/>
      </w:pPr>
      <w:r>
        <w:rPr>
          <w:rFonts w:cs="Arial"/>
          <w:b/>
          <w:sz w:val="24"/>
          <w:szCs w:val="24"/>
        </w:rPr>
        <w:t>Exercici 4: (1,5 punts)</w:t>
      </w:r>
    </w:p>
    <w:p w:rsidR="0095242A" w:rsidRDefault="0095242A">
      <w:pPr>
        <w:pStyle w:val="Predeterminado"/>
        <w:jc w:val="both"/>
      </w:pPr>
    </w:p>
    <w:p w:rsidR="0095242A" w:rsidRDefault="0095242A">
      <w:pPr>
        <w:pStyle w:val="Predeterminado"/>
        <w:jc w:val="both"/>
      </w:pPr>
      <w:r>
        <w:rPr>
          <w:rFonts w:cs="Arial"/>
          <w:sz w:val="24"/>
          <w:szCs w:val="24"/>
        </w:rPr>
        <w:t>A partir del model E-R que es presenta, definiu les consultes MySQL per crear les dues taules i la relació entre elles. El motor de cerca que cal utilitzar és InnoDB i la codificació UTF-8.</w:t>
      </w:r>
    </w:p>
    <w:p w:rsidR="0095242A" w:rsidRDefault="0095242A">
      <w:pPr>
        <w:pStyle w:val="Predeterminado"/>
        <w:jc w:val="both"/>
      </w:pPr>
    </w:p>
    <w:p w:rsidR="0095242A" w:rsidRDefault="0095242A">
      <w:pPr>
        <w:pStyle w:val="Predeterminado"/>
        <w:jc w:val="both"/>
      </w:pPr>
      <w:r>
        <w:rPr>
          <w:noProof/>
          <w:lang w:val="es-ES"/>
        </w:rPr>
        <w:pict>
          <v:shape id="Picture" o:spid="_x0000_s1026" type="#_x0000_t75" alt="A description..." style="position:absolute;margin-left:0;margin-top:0;width:296.95pt;height:170.95pt;z-index:251658240;visibility:visible;mso-wrap-distance-left:0;mso-wrap-distance-right:0;mso-position-horizontal-relative:char;mso-position-vertical-relative:line">
            <v:imagedata r:id="rId8" o:title=""/>
            <w10:wrap type="square" side="largest"/>
          </v:shape>
        </w:pict>
      </w:r>
    </w:p>
    <w:p w:rsidR="0095242A" w:rsidRDefault="0095242A">
      <w:pPr>
        <w:pStyle w:val="Predeterminado"/>
        <w:jc w:val="both"/>
      </w:pPr>
    </w:p>
    <w:p w:rsidR="0095242A" w:rsidRDefault="0095242A">
      <w:pPr>
        <w:pStyle w:val="Predeterminado"/>
        <w:jc w:val="both"/>
      </w:pPr>
    </w:p>
    <w:p w:rsidR="0095242A" w:rsidRDefault="0095242A">
      <w:pPr>
        <w:pStyle w:val="Predeterminado"/>
        <w:jc w:val="both"/>
      </w:pPr>
    </w:p>
    <w:p w:rsidR="0095242A" w:rsidRDefault="0095242A">
      <w:pPr>
        <w:pStyle w:val="Predeterminado"/>
        <w:jc w:val="both"/>
      </w:pPr>
    </w:p>
    <w:p w:rsidR="0095242A" w:rsidRDefault="0095242A">
      <w:pPr>
        <w:pStyle w:val="Predeterminado"/>
        <w:jc w:val="both"/>
      </w:pPr>
    </w:p>
    <w:p w:rsidR="0095242A" w:rsidRDefault="0095242A">
      <w:pPr>
        <w:pStyle w:val="Predeterminado"/>
        <w:jc w:val="both"/>
      </w:pPr>
    </w:p>
    <w:p w:rsidR="0095242A" w:rsidRDefault="0095242A">
      <w:pPr>
        <w:pStyle w:val="Predeterminado"/>
        <w:jc w:val="both"/>
      </w:pPr>
    </w:p>
    <w:p w:rsidR="0095242A" w:rsidRDefault="0095242A">
      <w:pPr>
        <w:pStyle w:val="Predeterminado"/>
        <w:jc w:val="both"/>
      </w:pPr>
    </w:p>
    <w:p w:rsidR="0095242A" w:rsidRDefault="0095242A">
      <w:pPr>
        <w:pStyle w:val="Predeterminado"/>
        <w:jc w:val="both"/>
      </w:pPr>
    </w:p>
    <w:p w:rsidR="0095242A" w:rsidRDefault="0095242A">
      <w:pPr>
        <w:pStyle w:val="Predeterminado"/>
        <w:jc w:val="both"/>
      </w:pPr>
    </w:p>
    <w:p w:rsidR="0095242A" w:rsidRDefault="0095242A">
      <w:pPr>
        <w:pStyle w:val="Predeterminado"/>
        <w:jc w:val="both"/>
      </w:pPr>
    </w:p>
    <w:p w:rsidR="0095242A" w:rsidRDefault="0095242A">
      <w:pPr>
        <w:pStyle w:val="Predeterminado"/>
        <w:jc w:val="both"/>
      </w:pPr>
    </w:p>
    <w:p w:rsidR="0095242A" w:rsidRDefault="0095242A">
      <w:pPr>
        <w:pStyle w:val="Predeterminado"/>
        <w:jc w:val="both"/>
      </w:pPr>
    </w:p>
    <w:p w:rsidR="0095242A" w:rsidRDefault="0095242A">
      <w:pPr>
        <w:pStyle w:val="Predeterminado"/>
        <w:jc w:val="both"/>
      </w:pP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</w:p>
    <w:p w:rsidR="0095242A" w:rsidRPr="00796AE3" w:rsidRDefault="0095242A" w:rsidP="000469E1">
      <w:pPr>
        <w:pStyle w:val="Predeterminado"/>
        <w:jc w:val="both"/>
        <w:rPr>
          <w:b/>
        </w:rPr>
      </w:pPr>
      <w:r>
        <w:rPr>
          <w:b/>
        </w:rPr>
        <w:t>SOLUCIÓ</w:t>
      </w:r>
      <w:r w:rsidRPr="00796AE3">
        <w:rPr>
          <w:b/>
        </w:rPr>
        <w:t>:</w:t>
      </w: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  <w:r>
        <w:rPr>
          <w:rFonts w:cs="Arial"/>
          <w:sz w:val="24"/>
          <w:szCs w:val="24"/>
        </w:rPr>
        <w:t>CREATE TABLE Empresa(</w:t>
      </w: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  <w:r>
        <w:rPr>
          <w:rFonts w:cs="Arial"/>
          <w:sz w:val="24"/>
          <w:szCs w:val="24"/>
        </w:rPr>
        <w:t xml:space="preserve">     ID int not null AUTO_INCREMENT PRIMARY KEY,</w:t>
      </w: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  <w:r>
        <w:rPr>
          <w:rFonts w:cs="Arial"/>
          <w:sz w:val="24"/>
          <w:szCs w:val="24"/>
        </w:rPr>
        <w:t xml:space="preserve">     NOM VARCHAR (128)</w:t>
      </w: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  <w:r>
        <w:rPr>
          <w:rFonts w:cs="Arial"/>
          <w:sz w:val="24"/>
          <w:szCs w:val="24"/>
        </w:rPr>
        <w:t>) ENGINE=InnoDB DEFAULT CHARSET=UTF8;</w:t>
      </w: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  <w:r>
        <w:rPr>
          <w:rFonts w:cs="Arial"/>
          <w:sz w:val="24"/>
          <w:szCs w:val="24"/>
        </w:rPr>
        <w:t>CREATE TABLE Treballador (</w:t>
      </w: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  <w:r>
        <w:rPr>
          <w:rFonts w:cs="Arial"/>
          <w:sz w:val="24"/>
          <w:szCs w:val="24"/>
        </w:rPr>
        <w:t xml:space="preserve">     ID int not null AUTO_INCREMENT PRIMARY KEY,</w:t>
      </w: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  <w:r>
        <w:rPr>
          <w:rFonts w:cs="Arial"/>
          <w:sz w:val="24"/>
          <w:szCs w:val="24"/>
        </w:rPr>
        <w:t xml:space="preserve">     NOM Varchar (64),</w:t>
      </w: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  <w:r>
        <w:rPr>
          <w:rFonts w:cs="Arial"/>
          <w:sz w:val="24"/>
          <w:szCs w:val="24"/>
        </w:rPr>
        <w:t xml:space="preserve">    Cognoms Varchar (128),</w:t>
      </w: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  <w:r>
        <w:rPr>
          <w:rFonts w:cs="Arial"/>
          <w:sz w:val="24"/>
          <w:szCs w:val="24"/>
        </w:rPr>
        <w:t xml:space="preserve">    Salari int</w:t>
      </w: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  <w:r>
        <w:rPr>
          <w:rFonts w:cs="Arial"/>
          <w:sz w:val="24"/>
          <w:szCs w:val="24"/>
        </w:rPr>
        <w:t xml:space="preserve">    ID_Empresa int</w:t>
      </w: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  <w:r>
        <w:rPr>
          <w:rFonts w:cs="Arial"/>
          <w:sz w:val="24"/>
          <w:szCs w:val="24"/>
        </w:rPr>
        <w:t xml:space="preserve">    FOREIGN KEY ( ID_Empresa ) REFERENCES Empresa (ID)</w:t>
      </w: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  <w:r>
        <w:rPr>
          <w:rFonts w:cs="Arial"/>
          <w:sz w:val="24"/>
          <w:szCs w:val="24"/>
        </w:rPr>
        <w:t xml:space="preserve">  </w:t>
      </w: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  <w:r>
        <w:rPr>
          <w:rFonts w:cs="Arial"/>
          <w:sz w:val="24"/>
          <w:szCs w:val="24"/>
        </w:rPr>
        <w:t>) ENGINE=InnoDB DEFAULT CHARSET=UTF8;</w:t>
      </w: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</w:p>
    <w:p w:rsidR="0095242A" w:rsidRDefault="0095242A">
      <w:pPr>
        <w:pStyle w:val="Predeterminado"/>
        <w:pageBreakBefore/>
        <w:jc w:val="both"/>
      </w:pPr>
      <w:r>
        <w:rPr>
          <w:b/>
        </w:rPr>
        <w:t>Exercici</w:t>
      </w:r>
      <w:r>
        <w:rPr>
          <w:rFonts w:cs="Arial"/>
          <w:b/>
        </w:rPr>
        <w:t xml:space="preserve"> </w:t>
      </w:r>
      <w:r>
        <w:rPr>
          <w:b/>
        </w:rPr>
        <w:t>5:</w:t>
      </w:r>
      <w:r>
        <w:rPr>
          <w:rFonts w:cs="Arial"/>
          <w:b/>
        </w:rPr>
        <w:t xml:space="preserve"> </w:t>
      </w:r>
      <w:r>
        <w:rPr>
          <w:b/>
        </w:rPr>
        <w:t>(2,5</w:t>
      </w:r>
      <w:r>
        <w:rPr>
          <w:rFonts w:cs="Arial"/>
          <w:b/>
        </w:rPr>
        <w:t xml:space="preserve"> </w:t>
      </w:r>
      <w:r>
        <w:rPr>
          <w:b/>
        </w:rPr>
        <w:t>punts)</w:t>
      </w:r>
    </w:p>
    <w:p w:rsidR="0095242A" w:rsidRDefault="0095242A">
      <w:pPr>
        <w:pStyle w:val="Predeterminado"/>
        <w:jc w:val="both"/>
      </w:pPr>
    </w:p>
    <w:p w:rsidR="0095242A" w:rsidRDefault="0095242A">
      <w:pPr>
        <w:pStyle w:val="Predeterminado"/>
        <w:jc w:val="both"/>
      </w:pPr>
      <w:r>
        <w:t>Normalitzeu les taules d'una base de dades de curses automobilístiques. Creeu un conjunt de relacions que permetin emmagatzemar la informació en una base de dades, minimitzant les redundàncies i evitant pèrdua de dades. Per aconseguir aquest objectiu utilitzeu els criteris de la teoria de la normalització comentant, pas a pas, el procés de normalització aplicat. Normalitzeu fins al màxim necessari.</w:t>
      </w:r>
    </w:p>
    <w:p w:rsidR="0095242A" w:rsidRDefault="0095242A">
      <w:pPr>
        <w:pStyle w:val="Predeterminado"/>
        <w:jc w:val="both"/>
      </w:pPr>
    </w:p>
    <w:tbl>
      <w:tblPr>
        <w:tblW w:w="0" w:type="auto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/>
      </w:tblPr>
      <w:tblGrid>
        <w:gridCol w:w="1387"/>
        <w:gridCol w:w="700"/>
        <w:gridCol w:w="1990"/>
        <w:gridCol w:w="1851"/>
        <w:gridCol w:w="1530"/>
        <w:gridCol w:w="1111"/>
      </w:tblGrid>
      <w:tr w:rsidR="0095242A" w:rsidRPr="00421389">
        <w:trPr>
          <w:cantSplit/>
        </w:trPr>
        <w:tc>
          <w:tcPr>
            <w:tcW w:w="1604" w:type="dxa"/>
            <w:tcBorders>
              <w:top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42A" w:rsidRDefault="0095242A">
            <w:pPr>
              <w:pStyle w:val="Predeterminado"/>
              <w:snapToGrid w:val="0"/>
              <w:jc w:val="center"/>
            </w:pPr>
            <w:r>
              <w:rPr>
                <w:rStyle w:val="Muydestacado"/>
                <w:bCs/>
              </w:rPr>
              <w:t>Nom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42A" w:rsidRDefault="0095242A">
            <w:pPr>
              <w:pStyle w:val="Predeterminado"/>
              <w:snapToGrid w:val="0"/>
              <w:jc w:val="center"/>
            </w:pPr>
            <w:r>
              <w:rPr>
                <w:rStyle w:val="Muydestacado"/>
                <w:bCs/>
              </w:rPr>
              <w:t>Edat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42A" w:rsidRDefault="0095242A">
            <w:pPr>
              <w:pStyle w:val="Predeterminado"/>
              <w:snapToGrid w:val="0"/>
              <w:jc w:val="center"/>
            </w:pPr>
            <w:r>
              <w:rPr>
                <w:rStyle w:val="Muydestacado"/>
                <w:bCs/>
              </w:rPr>
              <w:t>Adreça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42A" w:rsidRDefault="0095242A">
            <w:pPr>
              <w:pStyle w:val="Predeterminado"/>
              <w:snapToGrid w:val="0"/>
              <w:jc w:val="center"/>
            </w:pPr>
            <w:r>
              <w:rPr>
                <w:rStyle w:val="Muydestacado"/>
                <w:bCs/>
              </w:rPr>
              <w:t>Darrer Espectacle</w:t>
            </w:r>
          </w:p>
        </w:tc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42A" w:rsidRDefault="0095242A">
            <w:pPr>
              <w:pStyle w:val="Predeterminado"/>
              <w:snapToGrid w:val="0"/>
              <w:jc w:val="center"/>
            </w:pPr>
            <w:r>
              <w:rPr>
                <w:rStyle w:val="Muydestacado"/>
                <w:bCs/>
              </w:rPr>
              <w:t>Teatre</w:t>
            </w:r>
          </w:p>
        </w:tc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42A" w:rsidRDefault="0095242A">
            <w:pPr>
              <w:pStyle w:val="Predeterminado"/>
              <w:snapToGrid w:val="0"/>
              <w:jc w:val="center"/>
            </w:pPr>
            <w:r>
              <w:rPr>
                <w:rStyle w:val="Muydestacado"/>
                <w:bCs/>
              </w:rPr>
              <w:t>Paper</w:t>
            </w:r>
          </w:p>
        </w:tc>
      </w:tr>
      <w:tr w:rsidR="0095242A" w:rsidRPr="00421389">
        <w:trPr>
          <w:cantSplit/>
        </w:trPr>
        <w:tc>
          <w:tcPr>
            <w:tcW w:w="160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42A" w:rsidRDefault="0095242A">
            <w:pPr>
              <w:pStyle w:val="Predeterminado"/>
              <w:snapToGrid w:val="0"/>
              <w:jc w:val="center"/>
            </w:pPr>
            <w:r>
              <w:t>Montse Claver Julià</w:t>
            </w:r>
          </w:p>
        </w:tc>
        <w:tc>
          <w:tcPr>
            <w:tcW w:w="7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42A" w:rsidRDefault="0095242A">
            <w:pPr>
              <w:pStyle w:val="Predeterminado"/>
              <w:snapToGrid w:val="0"/>
              <w:jc w:val="center"/>
            </w:pPr>
            <w:r>
              <w:t>42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42A" w:rsidRDefault="0095242A">
            <w:pPr>
              <w:pStyle w:val="Predeterminado"/>
              <w:snapToGrid w:val="0"/>
              <w:jc w:val="center"/>
            </w:pPr>
            <w:r>
              <w:t>Carrer Puigmal 43 1er 1a, 08018 Barcelona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42A" w:rsidRDefault="0095242A">
            <w:pPr>
              <w:pStyle w:val="Predeterminado"/>
              <w:snapToGrid w:val="0"/>
              <w:jc w:val="center"/>
            </w:pPr>
            <w:r>
              <w:t>5 horas con Mario</w:t>
            </w:r>
          </w:p>
        </w:tc>
        <w:tc>
          <w:tcPr>
            <w:tcW w:w="1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42A" w:rsidRDefault="0095242A">
            <w:pPr>
              <w:pStyle w:val="Predeterminado"/>
              <w:snapToGrid w:val="0"/>
              <w:jc w:val="center"/>
            </w:pPr>
            <w:r>
              <w:t>Petit de Sant Andreu – 142 localitats</w:t>
            </w:r>
          </w:p>
        </w:tc>
        <w:tc>
          <w:tcPr>
            <w:tcW w:w="11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42A" w:rsidRDefault="0095242A">
            <w:pPr>
              <w:pStyle w:val="Predeterminado"/>
              <w:snapToGrid w:val="0"/>
              <w:jc w:val="center"/>
            </w:pPr>
            <w:r>
              <w:t>Vidua</w:t>
            </w:r>
          </w:p>
        </w:tc>
      </w:tr>
      <w:tr w:rsidR="0095242A" w:rsidRPr="00421389">
        <w:trPr>
          <w:cantSplit/>
        </w:trPr>
        <w:tc>
          <w:tcPr>
            <w:tcW w:w="160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42A" w:rsidRDefault="0095242A">
            <w:pPr>
              <w:pStyle w:val="Predeterminado"/>
              <w:snapToGrid w:val="0"/>
              <w:jc w:val="center"/>
            </w:pPr>
            <w:r>
              <w:t>Jordi Garcia Oliva</w:t>
            </w:r>
          </w:p>
        </w:tc>
        <w:tc>
          <w:tcPr>
            <w:tcW w:w="7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42A" w:rsidRDefault="0095242A">
            <w:pPr>
              <w:pStyle w:val="Predeterminado"/>
              <w:snapToGrid w:val="0"/>
              <w:jc w:val="center"/>
            </w:pPr>
            <w:r>
              <w:t>27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42A" w:rsidRDefault="0095242A">
            <w:pPr>
              <w:pStyle w:val="Predeterminado"/>
              <w:snapToGrid w:val="0"/>
              <w:jc w:val="center"/>
            </w:pPr>
            <w:r>
              <w:t>C/ Segre 12, Lleida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42A" w:rsidRDefault="0095242A">
            <w:pPr>
              <w:pStyle w:val="Predeterminado"/>
              <w:snapToGrid w:val="0"/>
              <w:jc w:val="center"/>
            </w:pPr>
            <w:r>
              <w:t>Rentz</w:t>
            </w:r>
          </w:p>
        </w:tc>
        <w:tc>
          <w:tcPr>
            <w:tcW w:w="1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42A" w:rsidRDefault="0095242A">
            <w:pPr>
              <w:pStyle w:val="Predeterminado"/>
              <w:snapToGrid w:val="0"/>
              <w:jc w:val="center"/>
            </w:pPr>
            <w:r>
              <w:t>Tantarantana – 300 localitats</w:t>
            </w:r>
          </w:p>
        </w:tc>
        <w:tc>
          <w:tcPr>
            <w:tcW w:w="11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42A" w:rsidRDefault="0095242A">
            <w:pPr>
              <w:pStyle w:val="Predeterminado"/>
              <w:snapToGrid w:val="0"/>
              <w:jc w:val="center"/>
            </w:pPr>
            <w:r>
              <w:t>Escriptor</w:t>
            </w:r>
          </w:p>
        </w:tc>
      </w:tr>
      <w:tr w:rsidR="0095242A" w:rsidRPr="00421389">
        <w:trPr>
          <w:cantSplit/>
        </w:trPr>
        <w:tc>
          <w:tcPr>
            <w:tcW w:w="160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42A" w:rsidRDefault="0095242A">
            <w:pPr>
              <w:pStyle w:val="Predeterminado"/>
              <w:snapToGrid w:val="0"/>
              <w:jc w:val="center"/>
            </w:pPr>
            <w:r>
              <w:t>Judith Finestra Asensi</w:t>
            </w:r>
          </w:p>
        </w:tc>
        <w:tc>
          <w:tcPr>
            <w:tcW w:w="7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42A" w:rsidRDefault="0095242A">
            <w:pPr>
              <w:pStyle w:val="Predeterminado"/>
              <w:snapToGrid w:val="0"/>
              <w:jc w:val="center"/>
            </w:pPr>
            <w:r>
              <w:t>67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42A" w:rsidRDefault="0095242A">
            <w:pPr>
              <w:pStyle w:val="Predeterminado"/>
              <w:snapToGrid w:val="0"/>
              <w:jc w:val="center"/>
            </w:pPr>
            <w:r>
              <w:t>Carrertera de Valldoreix 45, 3er 2a, 08330 Mataró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42A" w:rsidRDefault="0095242A">
            <w:pPr>
              <w:pStyle w:val="Predeterminado"/>
              <w:snapToGrid w:val="0"/>
              <w:jc w:val="center"/>
            </w:pPr>
            <w:r>
              <w:t>Como agua para chocolate</w:t>
            </w:r>
          </w:p>
        </w:tc>
        <w:tc>
          <w:tcPr>
            <w:tcW w:w="1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42A" w:rsidRDefault="0095242A">
            <w:pPr>
              <w:pStyle w:val="Predeterminado"/>
              <w:snapToGrid w:val="0"/>
              <w:jc w:val="center"/>
            </w:pPr>
            <w:r>
              <w:t>Sala Muntaner – 420 localitats</w:t>
            </w:r>
          </w:p>
        </w:tc>
        <w:tc>
          <w:tcPr>
            <w:tcW w:w="11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42A" w:rsidRDefault="0095242A">
            <w:pPr>
              <w:pStyle w:val="Predeterminado"/>
              <w:snapToGrid w:val="0"/>
              <w:jc w:val="center"/>
            </w:pPr>
            <w:r>
              <w:t>Cuinera</w:t>
            </w:r>
          </w:p>
        </w:tc>
      </w:tr>
      <w:tr w:rsidR="0095242A" w:rsidRPr="00421389">
        <w:trPr>
          <w:cantSplit/>
        </w:trPr>
        <w:tc>
          <w:tcPr>
            <w:tcW w:w="160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42A" w:rsidRDefault="0095242A">
            <w:pPr>
              <w:pStyle w:val="Predeterminado"/>
              <w:snapToGrid w:val="0"/>
              <w:jc w:val="center"/>
            </w:pPr>
            <w:r>
              <w:t>Marc Hortalà Capella</w:t>
            </w:r>
          </w:p>
        </w:tc>
        <w:tc>
          <w:tcPr>
            <w:tcW w:w="7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42A" w:rsidRDefault="0095242A">
            <w:pPr>
              <w:pStyle w:val="Predeterminado"/>
              <w:snapToGrid w:val="0"/>
              <w:jc w:val="center"/>
            </w:pPr>
            <w:r>
              <w:t>54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42A" w:rsidRDefault="0095242A">
            <w:pPr>
              <w:pStyle w:val="Predeterminado"/>
              <w:snapToGrid w:val="0"/>
              <w:jc w:val="center"/>
            </w:pPr>
            <w:r>
              <w:t>Av. Diagonal 452, 7è 3a, 08014, Barcelona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42A" w:rsidRDefault="0095242A">
            <w:pPr>
              <w:pStyle w:val="Predeterminado"/>
              <w:snapToGrid w:val="0"/>
              <w:jc w:val="center"/>
            </w:pPr>
            <w:r>
              <w:t>L'home que va confondre la seva dona amb un barret</w:t>
            </w:r>
          </w:p>
        </w:tc>
        <w:tc>
          <w:tcPr>
            <w:tcW w:w="1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42A" w:rsidRDefault="0095242A">
            <w:pPr>
              <w:pStyle w:val="Predeterminado"/>
              <w:snapToGrid w:val="0"/>
              <w:jc w:val="center"/>
            </w:pPr>
            <w:r>
              <w:t>Petit de Sant Andreu – 142 localitats</w:t>
            </w:r>
          </w:p>
        </w:tc>
        <w:tc>
          <w:tcPr>
            <w:tcW w:w="11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42A" w:rsidRDefault="0095242A">
            <w:pPr>
              <w:pStyle w:val="Predeterminado"/>
              <w:snapToGrid w:val="0"/>
              <w:jc w:val="center"/>
            </w:pPr>
            <w:r>
              <w:t>Psicòleg, amant</w:t>
            </w:r>
          </w:p>
        </w:tc>
      </w:tr>
      <w:tr w:rsidR="0095242A" w:rsidRPr="00421389">
        <w:trPr>
          <w:cantSplit/>
        </w:trPr>
        <w:tc>
          <w:tcPr>
            <w:tcW w:w="160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42A" w:rsidRDefault="0095242A">
            <w:pPr>
              <w:pStyle w:val="Predeterminado"/>
              <w:snapToGrid w:val="0"/>
              <w:jc w:val="center"/>
            </w:pPr>
            <w:r>
              <w:t>Manel Solà Sobirats</w:t>
            </w:r>
          </w:p>
        </w:tc>
        <w:tc>
          <w:tcPr>
            <w:tcW w:w="7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42A" w:rsidRDefault="0095242A">
            <w:pPr>
              <w:pStyle w:val="Predeterminado"/>
              <w:snapToGrid w:val="0"/>
              <w:jc w:val="center"/>
            </w:pPr>
            <w:r>
              <w:t>34</w:t>
            </w:r>
          </w:p>
        </w:tc>
        <w:tc>
          <w:tcPr>
            <w:tcW w:w="23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42A" w:rsidRDefault="0095242A">
            <w:pPr>
              <w:pStyle w:val="Predeterminado"/>
              <w:snapToGrid w:val="0"/>
              <w:jc w:val="center"/>
            </w:pPr>
            <w:r>
              <w:t>Avinguda Carrilet 45, Girona</w:t>
            </w:r>
          </w:p>
        </w:tc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42A" w:rsidRDefault="0095242A">
            <w:pPr>
              <w:pStyle w:val="Predeterminado"/>
              <w:snapToGrid w:val="0"/>
              <w:jc w:val="center"/>
            </w:pPr>
            <w:r>
              <w:t>Taxi Driver</w:t>
            </w:r>
          </w:p>
        </w:tc>
        <w:tc>
          <w:tcPr>
            <w:tcW w:w="16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42A" w:rsidRDefault="0095242A">
            <w:pPr>
              <w:pStyle w:val="Predeterminado"/>
              <w:snapToGrid w:val="0"/>
              <w:jc w:val="center"/>
            </w:pPr>
            <w:r>
              <w:t>Sala Muntaner – 420 localitats</w:t>
            </w:r>
          </w:p>
        </w:tc>
        <w:tc>
          <w:tcPr>
            <w:tcW w:w="11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42A" w:rsidRDefault="0095242A">
            <w:pPr>
              <w:pStyle w:val="Predeterminado"/>
              <w:snapToGrid w:val="0"/>
              <w:jc w:val="center"/>
            </w:pPr>
            <w:r>
              <w:t>Conductor de Taxi</w:t>
            </w:r>
          </w:p>
        </w:tc>
      </w:tr>
    </w:tbl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  <w:jc w:val="both"/>
      </w:pP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  <w:r>
        <w:rPr>
          <w:b/>
          <w:bCs/>
        </w:rPr>
        <w:t>SOLUCIÓ:</w:t>
      </w: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  <w:r>
        <w:rPr>
          <w:b/>
          <w:bCs/>
        </w:rPr>
        <w:t>1FN:</w:t>
      </w: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  <w:r>
        <w:t xml:space="preserve">L'atribut Adreça i Teatre </w:t>
      </w: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  <w:r>
        <w:t xml:space="preserve">Els atributs Adreça i Teatre no tenen valors atòmics. </w:t>
      </w: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  <w:r>
        <w:t>Separem l'atribut Adreça en tres atributs: Carrer, codi postal i ciutat.</w:t>
      </w: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  <w:r>
        <w:t>Separem l'atribut Teatre en 2 atributs: Teatre i Localitats.</w:t>
      </w: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  <w:r>
        <w:t>L'atribut "paper" es un atribut multivalor.  Dividim les files i afegim un atribut ID a cada fila.</w:t>
      </w: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  <w:r>
        <w:t>Afegim una clau primària a la taula</w:t>
      </w: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  <w:r>
        <w:rPr>
          <w:b/>
          <w:bCs/>
        </w:rPr>
        <w:t>2FN: Descompossem la taula original en diverses taules</w:t>
      </w: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  <w:r>
        <w:t>Actor (Id, Nom, edat, carrer, codi_postal, ID_Ciutat )</w:t>
      </w: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  <w:r>
        <w:t>Espectacle (Id, Nom)</w:t>
      </w: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  <w:r>
        <w:t>Teatre (ID, Nom, localitats, Id_Darrer_Espectacle)</w:t>
      </w: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  <w:r>
        <w:t>R_Actor_Espectacle( paper, ID_Actor, ID_Espectacle )</w:t>
      </w: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  <w:r>
        <w:rPr>
          <w:b/>
          <w:bCs/>
        </w:rPr>
        <w:t>3FN:</w:t>
      </w: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  <w:r>
        <w:t xml:space="preserve">Sembla que hi ha dependència transitiva entre Codi Postal i Ciutat. </w:t>
      </w: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  <w:r>
        <w:t>Per tant hauríem de crear la taula Codi Postal i treure l'atribut Id_Ciutat de la taula Actor. Per mirant la taula veiem que no sempre tenim el codi postal de l'adreça de l'actor, però en canvi si que tenim l'atribut ciutat per a cada instància. Per tant, no podem treure l'atribut Ciutat de la taula Actor i la 2Fn també està en 3FN.</w:t>
      </w: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</w:p>
    <w:p w:rsidR="0095242A" w:rsidRDefault="0095242A">
      <w:pPr>
        <w:pStyle w:val="Predeterminado"/>
        <w:tabs>
          <w:tab w:val="clear" w:pos="708"/>
          <w:tab w:val="left" w:pos="720"/>
          <w:tab w:val="left" w:pos="5505"/>
        </w:tabs>
      </w:pPr>
    </w:p>
    <w:sectPr w:rsidR="0095242A" w:rsidSect="00470DD4">
      <w:headerReference w:type="default" r:id="rId9"/>
      <w:footerReference w:type="default" r:id="rId10"/>
      <w:pgSz w:w="11906" w:h="16838"/>
      <w:pgMar w:top="1417" w:right="1701" w:bottom="1417" w:left="1701" w:header="0" w:footer="0" w:gutter="0"/>
      <w:cols w:space="708"/>
      <w:formProt w:val="0"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242A" w:rsidRDefault="0095242A">
      <w:r>
        <w:separator/>
      </w:r>
    </w:p>
  </w:endnote>
  <w:endnote w:type="continuationSeparator" w:id="0">
    <w:p w:rsidR="0095242A" w:rsidRDefault="009524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398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42A" w:rsidRDefault="0095242A">
    <w:pPr>
      <w:pStyle w:val="Footer"/>
    </w:pPr>
    <w:r>
      <w:t xml:space="preserve">                           </w: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50.25pt;height:30.75pt">
          <v:imagedata r:id="rId1" o:title=""/>
        </v:shape>
      </w:pict>
    </w:r>
    <w:r>
      <w:t xml:space="preserve">                                                 </w:t>
    </w:r>
    <w:r>
      <w:pict>
        <v:shape id="_x0000_i1030" type="#_x0000_t75" style="width:104.25pt;height:27.75pt">
          <v:imagedata r:id="rId2" o:title="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242A" w:rsidRDefault="0095242A">
      <w:r>
        <w:separator/>
      </w:r>
    </w:p>
  </w:footnote>
  <w:footnote w:type="continuationSeparator" w:id="0">
    <w:p w:rsidR="0095242A" w:rsidRDefault="009524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42A" w:rsidRPr="008E451B" w:rsidRDefault="0095242A">
    <w:pPr>
      <w:pStyle w:val="Header"/>
    </w:pPr>
    <w:r w:rsidRPr="00332B03">
      <w:rPr>
        <w:color w:val="808080"/>
        <w:sz w:val="20"/>
        <w:szCs w:val="20"/>
        <w:lang w:val="es-ES"/>
      </w:rPr>
      <w:t xml:space="preserve">  06.522 Disseny de Bases de dades </w:t>
    </w:r>
    <w:r>
      <w:rPr>
        <w:color w:val="808080"/>
        <w:sz w:val="20"/>
        <w:szCs w:val="20"/>
        <w:lang w:val="es-ES"/>
      </w:rPr>
      <w:t>2013-14</w:t>
    </w:r>
    <w:r w:rsidRPr="00332B03">
      <w:rPr>
        <w:color w:val="808080"/>
        <w:sz w:val="20"/>
        <w:szCs w:val="20"/>
        <w:lang w:val="es-ES"/>
      </w:rPr>
      <w:t xml:space="preserve">  </w:t>
    </w:r>
    <w:r>
      <w:rPr>
        <w:color w:val="808080"/>
        <w:sz w:val="20"/>
        <w:szCs w:val="20"/>
        <w:lang w:val="es-ES"/>
      </w:rPr>
      <w:t xml:space="preserve">- Prova de </w:t>
    </w:r>
    <w:r w:rsidRPr="00332B03">
      <w:rPr>
        <w:color w:val="808080"/>
        <w:sz w:val="20"/>
        <w:szCs w:val="20"/>
        <w:lang w:val="es-ES"/>
      </w:rPr>
      <w:t xml:space="preserve">  </w:t>
    </w:r>
    <w:r>
      <w:rPr>
        <w:color w:val="808080"/>
        <w:sz w:val="20"/>
        <w:szCs w:val="20"/>
        <w:lang w:val="es-ES"/>
      </w:rPr>
      <w:t xml:space="preserve">Validacio </w: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29pt;height:48pt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EB71C5"/>
    <w:multiLevelType w:val="multilevel"/>
    <w:tmpl w:val="CFB86F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74FF3577"/>
    <w:multiLevelType w:val="multilevel"/>
    <w:tmpl w:val="BA3ACFF6"/>
    <w:lvl w:ilvl="0">
      <w:start w:val="1"/>
      <w:numFmt w:val="decimal"/>
      <w:lvlText w:val="%1)"/>
      <w:lvlJc w:val="left"/>
      <w:rPr>
        <w:rFonts w:cs="Times New Roman"/>
      </w:rPr>
    </w:lvl>
    <w:lvl w:ilvl="1">
      <w:start w:val="1"/>
      <w:numFmt w:val="bullet"/>
      <w:lvlText w:val="◦"/>
      <w:lvlJc w:val="left"/>
      <w:rPr>
        <w:rFonts w:ascii="font398" w:eastAsia="font398" w:hint="default"/>
      </w:rPr>
    </w:lvl>
    <w:lvl w:ilvl="2">
      <w:start w:val="1"/>
      <w:numFmt w:val="bullet"/>
      <w:lvlText w:val="▪"/>
      <w:lvlJc w:val="left"/>
      <w:rPr>
        <w:rFonts w:ascii="font398" w:eastAsia="font398" w:hint="default"/>
      </w:rPr>
    </w:lvl>
    <w:lvl w:ilvl="3">
      <w:start w:val="1"/>
      <w:numFmt w:val="bullet"/>
      <w:lvlText w:val="•"/>
      <w:lvlJc w:val="left"/>
      <w:rPr>
        <w:rFonts w:ascii="font398" w:eastAsia="font398" w:hint="default"/>
      </w:rPr>
    </w:lvl>
    <w:lvl w:ilvl="4">
      <w:start w:val="1"/>
      <w:numFmt w:val="bullet"/>
      <w:lvlText w:val="◦"/>
      <w:lvlJc w:val="left"/>
      <w:rPr>
        <w:rFonts w:ascii="font398" w:eastAsia="font398" w:hint="default"/>
      </w:rPr>
    </w:lvl>
    <w:lvl w:ilvl="5">
      <w:start w:val="1"/>
      <w:numFmt w:val="bullet"/>
      <w:lvlText w:val="▪"/>
      <w:lvlJc w:val="left"/>
      <w:rPr>
        <w:rFonts w:ascii="font398" w:eastAsia="font398" w:hint="default"/>
      </w:rPr>
    </w:lvl>
    <w:lvl w:ilvl="6">
      <w:start w:val="1"/>
      <w:numFmt w:val="bullet"/>
      <w:lvlText w:val="•"/>
      <w:lvlJc w:val="left"/>
      <w:rPr>
        <w:rFonts w:ascii="font398" w:eastAsia="font398" w:hint="default"/>
      </w:rPr>
    </w:lvl>
    <w:lvl w:ilvl="7">
      <w:start w:val="1"/>
      <w:numFmt w:val="bullet"/>
      <w:lvlText w:val="◦"/>
      <w:lvlJc w:val="left"/>
      <w:rPr>
        <w:rFonts w:ascii="font398" w:eastAsia="font398" w:hint="default"/>
      </w:rPr>
    </w:lvl>
    <w:lvl w:ilvl="8">
      <w:start w:val="1"/>
      <w:numFmt w:val="bullet"/>
      <w:lvlText w:val="▪"/>
      <w:lvlJc w:val="left"/>
      <w:rPr>
        <w:rFonts w:ascii="font398" w:eastAsia="font398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0DD4"/>
    <w:rsid w:val="000469E1"/>
    <w:rsid w:val="00163153"/>
    <w:rsid w:val="00332B03"/>
    <w:rsid w:val="00374C7D"/>
    <w:rsid w:val="00421389"/>
    <w:rsid w:val="00470DD4"/>
    <w:rsid w:val="004969AC"/>
    <w:rsid w:val="006A4C37"/>
    <w:rsid w:val="00796AE3"/>
    <w:rsid w:val="008355DD"/>
    <w:rsid w:val="008E451B"/>
    <w:rsid w:val="0095242A"/>
    <w:rsid w:val="00A16707"/>
    <w:rsid w:val="00B75872"/>
    <w:rsid w:val="00F22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872"/>
    <w:pPr>
      <w:spacing w:after="200" w:line="276" w:lineRule="auto"/>
    </w:pPr>
    <w:rPr>
      <w:lang w:val="ca-ES" w:eastAsia="ca-E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determinado">
    <w:name w:val="Predeterminado"/>
    <w:uiPriority w:val="99"/>
    <w:rsid w:val="00470DD4"/>
    <w:pPr>
      <w:tabs>
        <w:tab w:val="left" w:pos="708"/>
      </w:tabs>
      <w:suppressAutoHyphens/>
      <w:spacing w:line="100" w:lineRule="atLeast"/>
    </w:pPr>
    <w:rPr>
      <w:rFonts w:ascii="Arial" w:hAnsi="Arial"/>
      <w:sz w:val="20"/>
      <w:szCs w:val="20"/>
      <w:lang w:val="ca-ES"/>
    </w:rPr>
  </w:style>
  <w:style w:type="character" w:customStyle="1" w:styleId="TextodegloboCar">
    <w:name w:val="Texto de globo Car"/>
    <w:basedOn w:val="DefaultParagraphFont"/>
    <w:uiPriority w:val="99"/>
    <w:rsid w:val="00470DD4"/>
    <w:rPr>
      <w:rFonts w:ascii="Tahoma" w:hAnsi="Tahoma" w:cs="Tahoma"/>
      <w:sz w:val="16"/>
      <w:szCs w:val="16"/>
      <w:lang w:eastAsia="es-ES"/>
    </w:rPr>
  </w:style>
  <w:style w:type="character" w:customStyle="1" w:styleId="Muydestacado">
    <w:name w:val="Muy destacado"/>
    <w:uiPriority w:val="99"/>
    <w:rsid w:val="00470DD4"/>
    <w:rPr>
      <w:b/>
    </w:rPr>
  </w:style>
  <w:style w:type="character" w:customStyle="1" w:styleId="ListLabel1">
    <w:name w:val="ListLabel 1"/>
    <w:uiPriority w:val="99"/>
    <w:rsid w:val="00470DD4"/>
    <w:rPr>
      <w:rFonts w:eastAsia="Times New Roman"/>
    </w:rPr>
  </w:style>
  <w:style w:type="character" w:customStyle="1" w:styleId="ListLabel2">
    <w:name w:val="ListLabel 2"/>
    <w:uiPriority w:val="99"/>
    <w:rsid w:val="00470DD4"/>
  </w:style>
  <w:style w:type="paragraph" w:styleId="Header">
    <w:name w:val="header"/>
    <w:basedOn w:val="Predeterminado"/>
    <w:next w:val="Cuerpodetexto"/>
    <w:link w:val="HeaderChar"/>
    <w:uiPriority w:val="99"/>
    <w:rsid w:val="00470DD4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lang w:val="ca-ES" w:eastAsia="ca-ES"/>
    </w:rPr>
  </w:style>
  <w:style w:type="paragraph" w:customStyle="1" w:styleId="Cuerpodetexto">
    <w:name w:val="Cuerpo de texto"/>
    <w:basedOn w:val="Predeterminado"/>
    <w:uiPriority w:val="99"/>
    <w:rsid w:val="00470DD4"/>
    <w:pPr>
      <w:spacing w:after="120"/>
    </w:pPr>
  </w:style>
  <w:style w:type="paragraph" w:styleId="List">
    <w:name w:val="List"/>
    <w:basedOn w:val="Cuerpodetexto"/>
    <w:uiPriority w:val="99"/>
    <w:rsid w:val="00470DD4"/>
    <w:rPr>
      <w:rFonts w:cs="Lohit Hindi"/>
    </w:rPr>
  </w:style>
  <w:style w:type="paragraph" w:customStyle="1" w:styleId="Etiqueta">
    <w:name w:val="Etiqueta"/>
    <w:basedOn w:val="Predeterminado"/>
    <w:uiPriority w:val="99"/>
    <w:rsid w:val="00470DD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redeterminado"/>
    <w:uiPriority w:val="99"/>
    <w:rsid w:val="00470DD4"/>
    <w:pPr>
      <w:suppressLineNumbers/>
    </w:pPr>
    <w:rPr>
      <w:rFonts w:cs="Lohit Hindi"/>
    </w:rPr>
  </w:style>
  <w:style w:type="paragraph" w:styleId="BalloonText">
    <w:name w:val="Balloon Text"/>
    <w:basedOn w:val="Predeterminado"/>
    <w:link w:val="BalloonTextChar"/>
    <w:uiPriority w:val="99"/>
    <w:rsid w:val="00470D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imes New Roman" w:hAnsi="Times New Roman" w:cs="Times New Roman"/>
      <w:sz w:val="2"/>
      <w:lang w:val="ca-ES" w:eastAsia="ca-ES"/>
    </w:rPr>
  </w:style>
  <w:style w:type="paragraph" w:customStyle="1" w:styleId="Perdefecte">
    <w:name w:val="Per defecte"/>
    <w:uiPriority w:val="99"/>
    <w:rsid w:val="00470DD4"/>
    <w:pPr>
      <w:tabs>
        <w:tab w:val="left" w:pos="720"/>
      </w:tabs>
      <w:suppressAutoHyphens/>
      <w:spacing w:after="200" w:line="276" w:lineRule="auto"/>
    </w:pPr>
    <w:rPr>
      <w:rFonts w:ascii="Cambria" w:hAnsi="Cambria"/>
      <w:color w:val="00000A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rsid w:val="008E451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lang w:val="ca-ES" w:eastAsia="ca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34</TotalTime>
  <Pages>5</Pages>
  <Words>945</Words>
  <Characters>5200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alex</cp:lastModifiedBy>
  <cp:revision>8</cp:revision>
  <cp:lastPrinted>2013-11-28T13:01:00Z</cp:lastPrinted>
  <dcterms:created xsi:type="dcterms:W3CDTF">2013-11-20T23:55:00Z</dcterms:created>
  <dcterms:modified xsi:type="dcterms:W3CDTF">2014-02-24T21:15:00Z</dcterms:modified>
</cp:coreProperties>
</file>