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67" w:rsidRDefault="009F5396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-1681480</wp:posOffset>
                </wp:positionV>
                <wp:extent cx="379730" cy="304165"/>
                <wp:effectExtent l="0" t="0" r="0" b="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041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6BB8" w:rsidRPr="00B337FC" w:rsidRDefault="00F66BB8" w:rsidP="00F66BB8">
                            <w:pPr>
                              <w:rPr>
                                <w:color w:val="FFFFFF"/>
                                <w:lang w:val="es-ES"/>
                              </w:rPr>
                            </w:pPr>
                            <w:r w:rsidRPr="001D7BCC">
                              <w:rPr>
                                <w:rFonts w:ascii="UOC Sans" w:hAnsi="UOC Sans"/>
                                <w:color w:val="FFFFFF"/>
                                <w:sz w:val="24"/>
                                <w:szCs w:val="24"/>
                                <w:lang w:val="es-ES"/>
                              </w:rPr>
                              <w:t>Espai</w:t>
                            </w:r>
                            <w:r w:rsidRPr="00B337FC">
                              <w:rPr>
                                <w:color w:val="FFFFFF"/>
                                <w:lang w:val="es-ES"/>
                              </w:rPr>
                              <w:t xml:space="preserve"> </w:t>
                            </w:r>
                            <w:r w:rsidRPr="001D7BCC">
                              <w:rPr>
                                <w:rFonts w:ascii="UOC Sans" w:hAnsi="UOC Sans"/>
                                <w:color w:val="FFFFFF"/>
                                <w:sz w:val="24"/>
                                <w:szCs w:val="24"/>
                                <w:lang w:val="es-ES"/>
                              </w:rPr>
                              <w:t>grapa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25.7pt;margin-top:-132.4pt;width:29.9pt;height:2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" fillcolor="#333" stroked="f">
                <v:textbox>
                  <w:txbxContent>
                    <w:p w:rsidR="00F66BB8" w:rsidRPr="00B337FC" w:rsidRDefault="00F66BB8" w:rsidP="00F66BB8">
                      <w:pPr>
                        <w:rPr>
                          <w:color w:val="FFFFFF"/>
                          <w:lang w:val="es-ES"/>
                        </w:rPr>
                      </w:pPr>
                      <w:r w:rsidRPr="001D7BCC">
                        <w:rPr>
                          <w:rFonts w:ascii="UOC Sans" w:hAnsi="UOC Sans"/>
                          <w:color w:val="FFFFFF"/>
                          <w:sz w:val="24"/>
                          <w:szCs w:val="24"/>
                          <w:lang w:val="es-ES"/>
                        </w:rPr>
                        <w:t>Espai</w:t>
                      </w:r>
                      <w:r w:rsidRPr="00B337FC">
                        <w:rPr>
                          <w:color w:val="FFFFFF"/>
                          <w:lang w:val="es-ES"/>
                        </w:rPr>
                        <w:t xml:space="preserve"> </w:t>
                      </w:r>
                      <w:r w:rsidRPr="001D7BCC">
                        <w:rPr>
                          <w:rFonts w:ascii="UOC Sans" w:hAnsi="UOC Sans"/>
                          <w:color w:val="FFFFFF"/>
                          <w:sz w:val="24"/>
                          <w:szCs w:val="24"/>
                          <w:lang w:val="es-ES"/>
                        </w:rPr>
                        <w:t>grapa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1"/>
        <w:gridCol w:w="1239"/>
        <w:gridCol w:w="3799"/>
      </w:tblGrid>
      <w:tr w:rsidR="000E4B67">
        <w:trPr>
          <w:cantSplit/>
          <w:trHeight w:val="1719"/>
        </w:trPr>
        <w:tc>
          <w:tcPr>
            <w:tcW w:w="460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E4B67" w:rsidRDefault="000E4B67">
            <w:pPr>
              <w:jc w:val="center"/>
              <w:rPr>
                <w:rFonts w:cs="Arial"/>
                <w:b/>
                <w:sz w:val="52"/>
              </w:rPr>
            </w:pPr>
          </w:p>
          <w:p w:rsidR="000E4B67" w:rsidRPr="006F4FC3" w:rsidRDefault="006F4FC3">
            <w:pPr>
              <w:jc w:val="center"/>
              <w:rPr>
                <w:rFonts w:ascii="AdvC128b" w:hAnsi="AdvC128b" w:cs="Arial"/>
                <w:b/>
                <w:sz w:val="38"/>
              </w:rPr>
            </w:pPr>
            <w:r>
              <w:rPr>
                <w:rFonts w:ascii="AdvC128b" w:hAnsi="AdvC128b" w:cs="Arial"/>
                <w:b/>
                <w:sz w:val="32"/>
              </w:rPr>
              <w:t></w:t>
            </w:r>
            <w:r>
              <w:rPr>
                <w:rFonts w:ascii="AdvC128b" w:hAnsi="AdvC128b" w:cs="Arial"/>
                <w:b/>
                <w:sz w:val="32"/>
              </w:rPr>
              <w:t></w:t>
            </w:r>
            <w:r>
              <w:rPr>
                <w:rFonts w:ascii="AdvC128b" w:hAnsi="AdvC128b" w:cs="Arial"/>
                <w:b/>
                <w:sz w:val="32"/>
              </w:rPr>
              <w:t></w:t>
            </w:r>
            <w:r>
              <w:rPr>
                <w:rFonts w:ascii="AdvC128b" w:hAnsi="AdvC128b" w:cs="Arial"/>
                <w:b/>
                <w:sz w:val="32"/>
              </w:rPr>
              <w:t></w:t>
            </w:r>
            <w:r>
              <w:rPr>
                <w:rFonts w:ascii="AdvC128b" w:hAnsi="AdvC128b" w:cs="Arial"/>
                <w:b/>
                <w:sz w:val="32"/>
              </w:rPr>
              <w:t></w:t>
            </w:r>
            <w:r>
              <w:rPr>
                <w:rFonts w:ascii="AdvC128b" w:hAnsi="AdvC128b" w:cs="Arial"/>
                <w:b/>
                <w:sz w:val="32"/>
              </w:rPr>
              <w:t></w:t>
            </w:r>
            <w:r>
              <w:rPr>
                <w:rFonts w:ascii="AdvC128b" w:hAnsi="AdvC128b" w:cs="Arial"/>
                <w:b/>
                <w:sz w:val="32"/>
              </w:rPr>
              <w:t>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</w:t>
            </w:r>
            <w:r>
              <w:rPr>
                <w:rFonts w:ascii="AdvC128b" w:hAnsi="AdvC128b" w:cs="Arial"/>
                <w:b/>
                <w:sz w:val="32"/>
              </w:rPr>
              <w:t>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</w:t>
            </w:r>
            <w:r>
              <w:rPr>
                <w:rFonts w:ascii="AdvC128b" w:hAnsi="AdvC128b" w:cs="Arial"/>
                <w:b/>
                <w:sz w:val="32"/>
              </w:rPr>
              <w:t>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</w:t>
            </w:r>
            <w:r>
              <w:rPr>
                <w:rFonts w:ascii="AdvC128b" w:hAnsi="AdvC128b" w:cs="Arial"/>
                <w:b/>
                <w:sz w:val="32"/>
              </w:rPr>
              <w:t>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</w:t>
            </w:r>
            <w:r>
              <w:rPr>
                <w:rFonts w:ascii="AdvC128b" w:hAnsi="AdvC128b" w:cs="Arial"/>
                <w:b/>
                <w:sz w:val="32"/>
              </w:rPr>
              <w:t></w:t>
            </w:r>
            <w:r>
              <w:rPr>
                <w:rFonts w:ascii="AdvC128b" w:hAnsi="AdvC128b" w:cs="Arial"/>
                <w:b/>
                <w:sz w:val="32"/>
              </w:rPr>
              <w:t></w:t>
            </w:r>
            <w:r>
              <w:rPr>
                <w:rFonts w:ascii="AdvC128b" w:hAnsi="AdvC128b" w:cs="Arial"/>
                <w:b/>
                <w:sz w:val="32"/>
              </w:rPr>
              <w:t></w:t>
            </w:r>
            <w:r>
              <w:rPr>
                <w:rFonts w:ascii="AdvC128b" w:hAnsi="AdvC128b" w:cs="Arial"/>
                <w:b/>
                <w:sz w:val="32"/>
              </w:rPr>
              <w:t></w:t>
            </w:r>
          </w:p>
          <w:p w:rsidR="000E4B67" w:rsidRDefault="006F4FC3">
            <w:pPr>
              <w:jc w:val="center"/>
              <w:rPr>
                <w:rFonts w:cs="Arial"/>
                <w:sz w:val="36"/>
              </w:rPr>
            </w:pPr>
            <w:r>
              <w:rPr>
                <w:rFonts w:cs="Arial"/>
                <w:b/>
              </w:rPr>
              <w:t>05.568 16 06 18 EX</w:t>
            </w:r>
          </w:p>
        </w:tc>
        <w:tc>
          <w:tcPr>
            <w:tcW w:w="127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0E4B67" w:rsidRDefault="000E4B67">
            <w:pPr>
              <w:jc w:val="center"/>
            </w:pPr>
          </w:p>
        </w:tc>
        <w:tc>
          <w:tcPr>
            <w:tcW w:w="38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E4B67" w:rsidRPr="001D7BCC" w:rsidRDefault="000E4B67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  <w:p w:rsidR="001D7BCC" w:rsidRDefault="001D7BCC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  <w:p w:rsidR="001D7BCC" w:rsidRDefault="001D7BCC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  <w:p w:rsidR="001D7BCC" w:rsidRDefault="001D7BCC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  <w:p w:rsidR="000E4B67" w:rsidRPr="001D7BCC" w:rsidRDefault="000E4B67">
            <w:pPr>
              <w:jc w:val="center"/>
              <w:rPr>
                <w:rFonts w:ascii="UOC Sans" w:hAnsi="UOC Sans"/>
                <w:sz w:val="16"/>
                <w:szCs w:val="16"/>
              </w:rPr>
            </w:pPr>
            <w:r w:rsidRPr="001D7BCC">
              <w:rPr>
                <w:rFonts w:ascii="UOC Sans" w:hAnsi="UOC Sans"/>
                <w:sz w:val="16"/>
                <w:szCs w:val="16"/>
              </w:rPr>
              <w:t>Enganxeu en aquest espai una etiqueta</w:t>
            </w:r>
            <w:r w:rsidR="00511763" w:rsidRPr="001D7BCC">
              <w:rPr>
                <w:rFonts w:ascii="UOC Sans" w:hAnsi="UOC Sans"/>
                <w:sz w:val="16"/>
                <w:szCs w:val="16"/>
              </w:rPr>
              <w:t xml:space="preserve"> identificativa</w:t>
            </w:r>
          </w:p>
          <w:p w:rsidR="000E4B67" w:rsidRPr="001D7BCC" w:rsidRDefault="000E4B67">
            <w:pPr>
              <w:jc w:val="center"/>
              <w:rPr>
                <w:rFonts w:ascii="UOC Sans" w:hAnsi="UOC Sans"/>
                <w:sz w:val="16"/>
                <w:szCs w:val="16"/>
              </w:rPr>
            </w:pPr>
            <w:r w:rsidRPr="001D7BCC">
              <w:rPr>
                <w:rFonts w:ascii="UOC Sans" w:hAnsi="UOC Sans"/>
                <w:sz w:val="16"/>
                <w:szCs w:val="16"/>
              </w:rPr>
              <w:t xml:space="preserve">amb el vostre codi personal </w:t>
            </w:r>
          </w:p>
          <w:p w:rsidR="00511763" w:rsidRPr="001D7BCC" w:rsidRDefault="00511763">
            <w:pPr>
              <w:jc w:val="center"/>
              <w:rPr>
                <w:rFonts w:ascii="UOC Sans" w:hAnsi="UOC Sans"/>
                <w:sz w:val="16"/>
                <w:szCs w:val="16"/>
              </w:rPr>
            </w:pPr>
            <w:r w:rsidRPr="001D7BCC">
              <w:rPr>
                <w:rFonts w:ascii="UOC Sans" w:hAnsi="UOC Sans"/>
                <w:sz w:val="16"/>
                <w:szCs w:val="16"/>
              </w:rPr>
              <w:t>Examen</w:t>
            </w:r>
          </w:p>
          <w:p w:rsidR="00511763" w:rsidRPr="001D7BCC" w:rsidRDefault="00511763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</w:tc>
      </w:tr>
    </w:tbl>
    <w:p w:rsidR="000E4B67" w:rsidRDefault="000E4B67"/>
    <w:p w:rsidR="003E5380" w:rsidRDefault="003E5380"/>
    <w:p w:rsidR="003E5380" w:rsidRDefault="003E5380"/>
    <w:p w:rsidR="000E4B67" w:rsidRDefault="000E4B67">
      <w:pPr>
        <w:pStyle w:val="Capalera"/>
        <w:tabs>
          <w:tab w:val="clear" w:pos="4252"/>
          <w:tab w:val="clear" w:pos="8504"/>
        </w:tabs>
      </w:pPr>
    </w:p>
    <w:p w:rsidR="000E4B67" w:rsidRPr="001D7BCC" w:rsidRDefault="000E4B67">
      <w:pPr>
        <w:pStyle w:val="Capalera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1D7BCC">
        <w:rPr>
          <w:rFonts w:ascii="UOC Sans" w:hAnsi="UOC Sans"/>
          <w:b/>
          <w:sz w:val="28"/>
          <w:szCs w:val="28"/>
        </w:rPr>
        <w:t>Fitxa tècnica de l'examen</w:t>
      </w:r>
    </w:p>
    <w:p w:rsidR="000E4B67" w:rsidRDefault="000E4B67">
      <w:pPr>
        <w:rPr>
          <w:b/>
          <w:sz w:val="24"/>
        </w:rPr>
      </w:pPr>
    </w:p>
    <w:p w:rsidR="001D7BCC" w:rsidRPr="000F622B" w:rsidRDefault="001D7BCC" w:rsidP="001D7BCC">
      <w:pPr>
        <w:numPr>
          <w:ilvl w:val="0"/>
          <w:numId w:val="39"/>
        </w:numPr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>Comprova que el codi i el nom de l’assignatura corresponen a l’assignatura matriculada.</w:t>
      </w:r>
    </w:p>
    <w:p w:rsidR="001D7BCC" w:rsidRPr="000F622B" w:rsidRDefault="001D7BCC" w:rsidP="001D7BCC">
      <w:pPr>
        <w:numPr>
          <w:ilvl w:val="0"/>
          <w:numId w:val="39"/>
        </w:numPr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>Només has d’enganxar una etiqueta d’estudiant a l’espai corresponent d’aquest full.</w:t>
      </w:r>
    </w:p>
    <w:p w:rsidR="001D7BCC" w:rsidRPr="00C64258" w:rsidRDefault="001D7BCC" w:rsidP="001D7BCC">
      <w:pPr>
        <w:numPr>
          <w:ilvl w:val="0"/>
          <w:numId w:val="39"/>
        </w:numPr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>No es p</w:t>
      </w:r>
      <w:r>
        <w:rPr>
          <w:rFonts w:ascii="UOC Sans" w:hAnsi="UOC Sans"/>
          <w:sz w:val="22"/>
          <w:szCs w:val="22"/>
        </w:rPr>
        <w:t>oden adjuntar fulls addicionals, ni</w:t>
      </w:r>
      <w:r w:rsidRPr="000F622B">
        <w:rPr>
          <w:rFonts w:ascii="UOC Sans" w:hAnsi="UOC Sans"/>
          <w:sz w:val="22"/>
          <w:szCs w:val="22"/>
        </w:rPr>
        <w:t xml:space="preserve"> realitzar l</w:t>
      </w:r>
      <w:r w:rsidR="00355E23">
        <w:rPr>
          <w:rFonts w:ascii="UOC Sans" w:hAnsi="UOC Sans"/>
          <w:sz w:val="22"/>
          <w:szCs w:val="22"/>
        </w:rPr>
        <w:t>’examen</w:t>
      </w:r>
      <w:r w:rsidRPr="000F622B">
        <w:rPr>
          <w:rFonts w:ascii="UOC Sans" w:hAnsi="UOC Sans"/>
          <w:sz w:val="22"/>
          <w:szCs w:val="22"/>
        </w:rPr>
        <w:t xml:space="preserve"> en llapis </w:t>
      </w:r>
      <w:r>
        <w:rPr>
          <w:rFonts w:ascii="UOC Sans" w:hAnsi="UOC Sans"/>
          <w:sz w:val="22"/>
          <w:szCs w:val="22"/>
        </w:rPr>
        <w:t>o</w:t>
      </w:r>
      <w:r w:rsidRPr="000F622B">
        <w:rPr>
          <w:rFonts w:ascii="UOC Sans" w:hAnsi="UOC Sans"/>
          <w:sz w:val="22"/>
          <w:szCs w:val="22"/>
        </w:rPr>
        <w:t xml:space="preserve"> retolador gruixut.</w:t>
      </w:r>
    </w:p>
    <w:p w:rsidR="001D7BCC" w:rsidRPr="000F622B" w:rsidRDefault="001D7BCC" w:rsidP="001D7BCC">
      <w:pPr>
        <w:numPr>
          <w:ilvl w:val="0"/>
          <w:numId w:val="40"/>
        </w:numPr>
        <w:spacing w:line="360" w:lineRule="auto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 xml:space="preserve">Temps total: </w:t>
      </w:r>
      <w:r>
        <w:rPr>
          <w:rFonts w:ascii="UOC Sans" w:hAnsi="UOC Sans"/>
          <w:b/>
          <w:sz w:val="22"/>
          <w:szCs w:val="22"/>
        </w:rPr>
        <w:t>2 hores</w:t>
      </w:r>
      <w:r w:rsidRPr="000F622B">
        <w:rPr>
          <w:rFonts w:ascii="UOC Sans" w:hAnsi="UOC Sans"/>
          <w:sz w:val="22"/>
          <w:szCs w:val="22"/>
        </w:rPr>
        <w:tab/>
      </w:r>
      <w:r>
        <w:rPr>
          <w:rFonts w:ascii="UOC Sans" w:hAnsi="UOC Sans"/>
          <w:sz w:val="22"/>
          <w:szCs w:val="22"/>
        </w:rPr>
        <w:tab/>
      </w:r>
      <w:r w:rsidRPr="000F622B">
        <w:rPr>
          <w:rFonts w:ascii="UOC Sans" w:hAnsi="UOC Sans"/>
          <w:sz w:val="22"/>
          <w:szCs w:val="22"/>
        </w:rPr>
        <w:t>Valor de cada pregunta:</w:t>
      </w:r>
      <w:r>
        <w:rPr>
          <w:rFonts w:ascii="UOC Sans" w:hAnsi="UOC Sans"/>
          <w:sz w:val="22"/>
          <w:szCs w:val="22"/>
        </w:rPr>
        <w:t xml:space="preserve">  </w:t>
      </w:r>
      <w:r w:rsidRPr="001D7BCC">
        <w:rPr>
          <w:b/>
        </w:rPr>
        <w:fldChar w:fldCharType="begin">
          <w:ffData>
            <w:name w:val="valor_pregunta"/>
            <w:enabled/>
            <w:calcOnExit w:val="0"/>
            <w:textInput/>
          </w:ffData>
        </w:fldChar>
      </w:r>
      <w:bookmarkStart w:id="0" w:name="valor_pregunta"/>
      <w:r w:rsidRPr="001D7BCC">
        <w:rPr>
          <w:b/>
        </w:rPr>
        <w:instrText xml:space="preserve"> FORMTEXT </w:instrText>
      </w:r>
      <w:r w:rsidRPr="001D7BCC">
        <w:rPr>
          <w:b/>
        </w:rPr>
      </w:r>
      <w:r w:rsidRPr="001D7BCC">
        <w:rPr>
          <w:b/>
        </w:rPr>
        <w:fldChar w:fldCharType="separate"/>
      </w:r>
      <w:r w:rsidR="006F4FC3">
        <w:rPr>
          <w:b/>
          <w:noProof/>
        </w:rPr>
        <w:t> </w:t>
      </w:r>
      <w:r w:rsidR="006F4FC3">
        <w:rPr>
          <w:b/>
          <w:noProof/>
        </w:rPr>
        <w:t> </w:t>
      </w:r>
      <w:r w:rsidR="006F4FC3">
        <w:rPr>
          <w:b/>
          <w:noProof/>
        </w:rPr>
        <w:t> </w:t>
      </w:r>
      <w:r w:rsidR="006F4FC3">
        <w:rPr>
          <w:b/>
          <w:noProof/>
        </w:rPr>
        <w:t> </w:t>
      </w:r>
      <w:r w:rsidR="006F4FC3">
        <w:rPr>
          <w:b/>
          <w:noProof/>
        </w:rPr>
        <w:t> </w:t>
      </w:r>
      <w:r w:rsidRPr="001D7BCC">
        <w:rPr>
          <w:b/>
        </w:rPr>
        <w:fldChar w:fldCharType="end"/>
      </w:r>
      <w:bookmarkEnd w:id="0"/>
    </w:p>
    <w:p w:rsidR="001D7BCC" w:rsidRDefault="001D7BCC" w:rsidP="001D7BCC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>En cas que els estudiants puguin consultar algun material durant l</w:t>
      </w:r>
      <w:r w:rsidR="00355E23">
        <w:rPr>
          <w:rFonts w:ascii="UOC Sans" w:hAnsi="UOC Sans"/>
          <w:sz w:val="22"/>
          <w:szCs w:val="22"/>
        </w:rPr>
        <w:t>’examen</w:t>
      </w:r>
      <w:r w:rsidRPr="000F622B">
        <w:rPr>
          <w:rFonts w:ascii="UOC Sans" w:hAnsi="UOC Sans"/>
          <w:sz w:val="22"/>
          <w:szCs w:val="22"/>
        </w:rPr>
        <w:t xml:space="preserve">, quins </w:t>
      </w:r>
      <w:r>
        <w:rPr>
          <w:rFonts w:ascii="UOC Sans" w:hAnsi="UOC Sans"/>
          <w:sz w:val="22"/>
          <w:szCs w:val="22"/>
        </w:rPr>
        <w:t>só</w:t>
      </w:r>
      <w:r w:rsidRPr="000F622B">
        <w:rPr>
          <w:rFonts w:ascii="UOC Sans" w:hAnsi="UOC Sans"/>
          <w:sz w:val="22"/>
          <w:szCs w:val="22"/>
        </w:rPr>
        <w:t>n?</w:t>
      </w:r>
      <w:r>
        <w:rPr>
          <w:rFonts w:ascii="UOC Sans" w:hAnsi="UOC Sans"/>
          <w:sz w:val="22"/>
          <w:szCs w:val="22"/>
        </w:rPr>
        <w:t xml:space="preserve"> </w:t>
      </w:r>
    </w:p>
    <w:p w:rsidR="001D7BCC" w:rsidRPr="008D5346" w:rsidRDefault="001D7BCC" w:rsidP="001D7BCC">
      <w:pPr>
        <w:spacing w:line="360" w:lineRule="auto"/>
        <w:ind w:left="360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 xml:space="preserve"> </w:t>
      </w:r>
      <w:r w:rsidRPr="001D7BCC">
        <w:rPr>
          <w:b/>
        </w:rPr>
        <w:fldChar w:fldCharType="begin">
          <w:ffData>
            <w:name w:val="material"/>
            <w:enabled/>
            <w:calcOnExit w:val="0"/>
            <w:textInput/>
          </w:ffData>
        </w:fldChar>
      </w:r>
      <w:bookmarkStart w:id="1" w:name="material"/>
      <w:r w:rsidRPr="001D7BCC">
        <w:rPr>
          <w:b/>
        </w:rPr>
        <w:instrText xml:space="preserve"> FORMTEXT </w:instrText>
      </w:r>
      <w:r w:rsidRPr="001D7BCC">
        <w:rPr>
          <w:b/>
        </w:rPr>
      </w:r>
      <w:r w:rsidRPr="001D7BCC">
        <w:rPr>
          <w:b/>
        </w:rPr>
        <w:fldChar w:fldCharType="separate"/>
      </w:r>
      <w:r w:rsidR="006F4FC3">
        <w:rPr>
          <w:b/>
          <w:noProof/>
        </w:rPr>
        <w:t> </w:t>
      </w:r>
      <w:r w:rsidR="006F4FC3">
        <w:rPr>
          <w:b/>
          <w:noProof/>
        </w:rPr>
        <w:t> </w:t>
      </w:r>
      <w:r w:rsidR="006F4FC3">
        <w:rPr>
          <w:b/>
          <w:noProof/>
        </w:rPr>
        <w:t> </w:t>
      </w:r>
      <w:r w:rsidR="006F4FC3">
        <w:rPr>
          <w:b/>
          <w:noProof/>
        </w:rPr>
        <w:t> </w:t>
      </w:r>
      <w:r w:rsidR="006F4FC3">
        <w:rPr>
          <w:b/>
          <w:noProof/>
        </w:rPr>
        <w:t> </w:t>
      </w:r>
      <w:r w:rsidRPr="001D7BCC">
        <w:rPr>
          <w:b/>
        </w:rPr>
        <w:fldChar w:fldCharType="end"/>
      </w:r>
      <w:bookmarkEnd w:id="1"/>
      <w:r>
        <w:t xml:space="preserve"> </w:t>
      </w:r>
      <w:r>
        <w:rPr>
          <w:rFonts w:ascii="UOC Sans" w:hAnsi="UOC Sans"/>
          <w:sz w:val="22"/>
          <w:szCs w:val="22"/>
        </w:rPr>
        <w:t>En cas de poder</w:t>
      </w:r>
      <w:r w:rsidRPr="007876C1">
        <w:rPr>
          <w:rFonts w:ascii="UOC Sans" w:hAnsi="UOC Sans"/>
          <w:sz w:val="22"/>
          <w:szCs w:val="22"/>
        </w:rPr>
        <w:t xml:space="preserve"> fer servir calculadora</w:t>
      </w:r>
      <w:r w:rsidR="009D6EE9">
        <w:rPr>
          <w:rFonts w:ascii="UOC Sans" w:hAnsi="UOC Sans"/>
          <w:sz w:val="22"/>
          <w:szCs w:val="22"/>
        </w:rPr>
        <w:t>,</w:t>
      </w:r>
      <w:r w:rsidRPr="007876C1">
        <w:rPr>
          <w:rFonts w:ascii="UOC Sans" w:hAnsi="UOC Sans"/>
          <w:sz w:val="22"/>
          <w:szCs w:val="22"/>
        </w:rPr>
        <w:t xml:space="preserve"> de quin tipus</w:t>
      </w:r>
      <w:r w:rsidRPr="000F622B">
        <w:rPr>
          <w:rFonts w:ascii="UOC Sans" w:hAnsi="UOC Sans"/>
          <w:sz w:val="22"/>
          <w:szCs w:val="22"/>
        </w:rPr>
        <w:t>?</w:t>
      </w:r>
      <w:r>
        <w:rPr>
          <w:rFonts w:ascii="UOC Sans" w:hAnsi="UOC Sans"/>
          <w:sz w:val="22"/>
          <w:szCs w:val="22"/>
        </w:rPr>
        <w:t xml:space="preserve"> </w:t>
      </w:r>
      <w:r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CAP"/>
              <w:listEntry w:val="PROGRAMABLE"/>
              <w:listEntry w:val="NO PROGRAMABLE"/>
            </w:ddList>
          </w:ffData>
        </w:fldChar>
      </w:r>
      <w:r>
        <w:rPr>
          <w:rFonts w:ascii="UOC Sans" w:hAnsi="UOC Sans"/>
          <w:b/>
          <w:sz w:val="22"/>
          <w:szCs w:val="22"/>
        </w:rPr>
        <w:instrText xml:space="preserve"> FORMDROPDOWN </w:instrText>
      </w:r>
      <w:r w:rsidR="00D5381A">
        <w:rPr>
          <w:rFonts w:ascii="UOC Sans" w:hAnsi="UOC Sans"/>
          <w:b/>
          <w:sz w:val="22"/>
          <w:szCs w:val="22"/>
        </w:rPr>
      </w:r>
      <w:r w:rsidR="00D5381A">
        <w:rPr>
          <w:rFonts w:ascii="UOC Sans" w:hAnsi="UOC Sans"/>
          <w:b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fldChar w:fldCharType="end"/>
      </w:r>
    </w:p>
    <w:p w:rsidR="001D7BCC" w:rsidRPr="000F622B" w:rsidRDefault="001D7BCC" w:rsidP="001D7BCC">
      <w:pPr>
        <w:numPr>
          <w:ilvl w:val="0"/>
          <w:numId w:val="40"/>
        </w:numPr>
        <w:spacing w:line="360" w:lineRule="auto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 xml:space="preserve">Si hi ha preguntes tipus test: Descompten les respostes errònies?  </w:t>
      </w:r>
      <w:r>
        <w:rPr>
          <w:rFonts w:ascii="UOC Sans" w:hAnsi="UOC Sans"/>
          <w:b/>
          <w:sz w:val="22"/>
          <w:szCs w:val="22"/>
        </w:rPr>
        <w:fldChar w:fldCharType="begin">
          <w:ffData>
            <w:name w:val="descompten"/>
            <w:enabled/>
            <w:calcOnExit w:val="0"/>
            <w:ddList>
              <w:listEntry w:val="  NO  "/>
              <w:listEntry w:val="  SÍ  "/>
            </w:ddList>
          </w:ffData>
        </w:fldChar>
      </w:r>
      <w:bookmarkStart w:id="2" w:name="descompten"/>
      <w:r>
        <w:rPr>
          <w:rFonts w:ascii="UOC Sans" w:hAnsi="UOC Sans"/>
          <w:b/>
          <w:sz w:val="22"/>
          <w:szCs w:val="22"/>
        </w:rPr>
        <w:instrText xml:space="preserve"> FORMDROPDOWN </w:instrText>
      </w:r>
      <w:r w:rsidR="00D5381A">
        <w:rPr>
          <w:rFonts w:ascii="UOC Sans" w:hAnsi="UOC Sans"/>
          <w:b/>
          <w:sz w:val="22"/>
          <w:szCs w:val="22"/>
        </w:rPr>
      </w:r>
      <w:r w:rsidR="00D5381A">
        <w:rPr>
          <w:rFonts w:ascii="UOC Sans" w:hAnsi="UOC Sans"/>
          <w:b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fldChar w:fldCharType="end"/>
      </w:r>
      <w:bookmarkEnd w:id="2"/>
      <w:r w:rsidRPr="000F622B">
        <w:rPr>
          <w:rFonts w:ascii="UOC Sans" w:hAnsi="UOC Sans"/>
          <w:sz w:val="22"/>
          <w:szCs w:val="22"/>
        </w:rPr>
        <w:t xml:space="preserve">    Quant?</w:t>
      </w:r>
      <w:r>
        <w:rPr>
          <w:rFonts w:ascii="UOC Sans" w:hAnsi="UOC Sans"/>
          <w:sz w:val="22"/>
          <w:szCs w:val="22"/>
        </w:rPr>
        <w:t xml:space="preserve"> </w:t>
      </w:r>
      <w:r w:rsidRPr="000F622B">
        <w:rPr>
          <w:rFonts w:ascii="UOC Sans" w:hAnsi="UOC Sans"/>
          <w:sz w:val="22"/>
          <w:szCs w:val="22"/>
        </w:rPr>
        <w:t xml:space="preserve"> </w:t>
      </w:r>
      <w:r w:rsidRPr="001D7BCC">
        <w:rPr>
          <w:rFonts w:ascii="UOC Sans" w:hAnsi="UOC Sans"/>
          <w:b/>
          <w:sz w:val="22"/>
          <w:szCs w:val="22"/>
        </w:rPr>
        <w:fldChar w:fldCharType="begin">
          <w:ffData>
            <w:name w:val="quant_descompten"/>
            <w:enabled/>
            <w:calcOnExit w:val="0"/>
            <w:textInput/>
          </w:ffData>
        </w:fldChar>
      </w:r>
      <w:bookmarkStart w:id="3" w:name="quant_descompten"/>
      <w:r w:rsidRPr="001D7BCC">
        <w:rPr>
          <w:rFonts w:ascii="UOC Sans" w:hAnsi="UOC Sans"/>
          <w:b/>
          <w:sz w:val="22"/>
          <w:szCs w:val="22"/>
        </w:rPr>
        <w:instrText xml:space="preserve"> FORMTEXT </w:instrText>
      </w:r>
      <w:r w:rsidRPr="001D7BCC">
        <w:rPr>
          <w:rFonts w:ascii="UOC Sans" w:hAnsi="UOC Sans"/>
          <w:b/>
          <w:sz w:val="22"/>
          <w:szCs w:val="22"/>
        </w:rPr>
      </w:r>
      <w:r w:rsidRPr="001D7BCC">
        <w:rPr>
          <w:rFonts w:ascii="UOC Sans" w:hAnsi="UOC Sans"/>
          <w:b/>
          <w:sz w:val="22"/>
          <w:szCs w:val="22"/>
        </w:rPr>
        <w:fldChar w:fldCharType="separate"/>
      </w:r>
      <w:r w:rsidR="006F4FC3">
        <w:rPr>
          <w:rFonts w:ascii="UOC Sans" w:hAnsi="UOC Sans"/>
          <w:b/>
          <w:noProof/>
          <w:sz w:val="22"/>
          <w:szCs w:val="22"/>
        </w:rPr>
        <w:t> </w:t>
      </w:r>
      <w:r w:rsidR="006F4FC3">
        <w:rPr>
          <w:rFonts w:ascii="UOC Sans" w:hAnsi="UOC Sans"/>
          <w:b/>
          <w:noProof/>
          <w:sz w:val="22"/>
          <w:szCs w:val="22"/>
        </w:rPr>
        <w:t> </w:t>
      </w:r>
      <w:r w:rsidR="006F4FC3">
        <w:rPr>
          <w:rFonts w:ascii="UOC Sans" w:hAnsi="UOC Sans"/>
          <w:b/>
          <w:noProof/>
          <w:sz w:val="22"/>
          <w:szCs w:val="22"/>
        </w:rPr>
        <w:t> </w:t>
      </w:r>
      <w:r w:rsidR="006F4FC3">
        <w:rPr>
          <w:rFonts w:ascii="UOC Sans" w:hAnsi="UOC Sans"/>
          <w:b/>
          <w:noProof/>
          <w:sz w:val="22"/>
          <w:szCs w:val="22"/>
        </w:rPr>
        <w:t> </w:t>
      </w:r>
      <w:r w:rsidR="006F4FC3">
        <w:rPr>
          <w:rFonts w:ascii="UOC Sans" w:hAnsi="UOC Sans"/>
          <w:b/>
          <w:noProof/>
          <w:sz w:val="22"/>
          <w:szCs w:val="22"/>
        </w:rPr>
        <w:t> </w:t>
      </w:r>
      <w:r w:rsidRPr="001D7BCC">
        <w:rPr>
          <w:rFonts w:ascii="UOC Sans" w:hAnsi="UOC Sans"/>
          <w:b/>
          <w:sz w:val="22"/>
          <w:szCs w:val="22"/>
        </w:rPr>
        <w:fldChar w:fldCharType="end"/>
      </w:r>
      <w:bookmarkEnd w:id="3"/>
    </w:p>
    <w:p w:rsidR="001D7BCC" w:rsidRPr="000F622B" w:rsidRDefault="001D7BCC" w:rsidP="001D7BCC">
      <w:pPr>
        <w:numPr>
          <w:ilvl w:val="0"/>
          <w:numId w:val="40"/>
        </w:numPr>
        <w:spacing w:line="360" w:lineRule="auto"/>
        <w:rPr>
          <w:rFonts w:ascii="UOC Sans" w:hAnsi="UOC Sans"/>
          <w:color w:val="000000"/>
          <w:sz w:val="22"/>
          <w:szCs w:val="22"/>
        </w:rPr>
      </w:pPr>
      <w:r w:rsidRPr="000F622B">
        <w:rPr>
          <w:rFonts w:ascii="UOC Sans" w:hAnsi="UOC Sans"/>
          <w:color w:val="000000"/>
          <w:sz w:val="22"/>
          <w:szCs w:val="22"/>
        </w:rPr>
        <w:t>Indicacions específiques per a la realització d’aquest</w:t>
      </w:r>
      <w:r w:rsidR="00355E23">
        <w:rPr>
          <w:rFonts w:ascii="UOC Sans" w:hAnsi="UOC Sans"/>
          <w:color w:val="000000"/>
          <w:sz w:val="22"/>
          <w:szCs w:val="22"/>
        </w:rPr>
        <w:t xml:space="preserve"> examen</w:t>
      </w:r>
      <w:r w:rsidRPr="000F622B">
        <w:rPr>
          <w:rFonts w:ascii="UOC Sans" w:hAnsi="UOC Sans"/>
          <w:color w:val="000000"/>
          <w:sz w:val="22"/>
          <w:szCs w:val="22"/>
        </w:rPr>
        <w:t>:</w:t>
      </w:r>
      <w:r>
        <w:rPr>
          <w:rFonts w:ascii="UOC Sans" w:hAnsi="UOC Sans"/>
          <w:color w:val="000000"/>
          <w:sz w:val="22"/>
          <w:szCs w:val="22"/>
        </w:rPr>
        <w:t xml:space="preserve"> </w:t>
      </w:r>
    </w:p>
    <w:p w:rsidR="001D7BCC" w:rsidRPr="001D7BCC" w:rsidRDefault="001D7BCC" w:rsidP="001D7BCC">
      <w:pPr>
        <w:spacing w:line="360" w:lineRule="auto"/>
        <w:ind w:left="357"/>
        <w:rPr>
          <w:b/>
          <w:color w:val="000000"/>
        </w:rPr>
      </w:pPr>
      <w:r w:rsidRPr="001D7BCC">
        <w:rPr>
          <w:rFonts w:ascii="UOC Sans" w:hAnsi="UOC Sans"/>
          <w:b/>
          <w:color w:val="000000"/>
          <w:sz w:val="22"/>
          <w:szCs w:val="22"/>
        </w:rPr>
        <w:fldChar w:fldCharType="begin">
          <w:ffData>
            <w:name w:val="observacions"/>
            <w:enabled/>
            <w:calcOnExit w:val="0"/>
            <w:textInput/>
          </w:ffData>
        </w:fldChar>
      </w:r>
      <w:bookmarkStart w:id="4" w:name="observacions"/>
      <w:r w:rsidRPr="001D7BCC">
        <w:rPr>
          <w:rFonts w:ascii="UOC Sans" w:hAnsi="UOC Sans"/>
          <w:b/>
          <w:color w:val="000000"/>
          <w:sz w:val="22"/>
          <w:szCs w:val="22"/>
        </w:rPr>
        <w:instrText xml:space="preserve"> FORMTEXT </w:instrText>
      </w:r>
      <w:r w:rsidRPr="001D7BCC">
        <w:rPr>
          <w:rFonts w:ascii="UOC Sans" w:hAnsi="UOC Sans"/>
          <w:b/>
          <w:color w:val="000000"/>
          <w:sz w:val="22"/>
          <w:szCs w:val="22"/>
        </w:rPr>
      </w:r>
      <w:r w:rsidRPr="001D7BCC">
        <w:rPr>
          <w:rFonts w:ascii="UOC Sans" w:hAnsi="UOC Sans"/>
          <w:b/>
          <w:color w:val="000000"/>
          <w:sz w:val="22"/>
          <w:szCs w:val="22"/>
        </w:rPr>
        <w:fldChar w:fldCharType="separate"/>
      </w:r>
      <w:r w:rsidR="006F4FC3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="006F4FC3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="006F4FC3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="006F4FC3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="006F4FC3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Pr="001D7BCC">
        <w:rPr>
          <w:rFonts w:ascii="UOC Sans" w:hAnsi="UOC Sans"/>
          <w:b/>
          <w:color w:val="000000"/>
          <w:sz w:val="22"/>
          <w:szCs w:val="22"/>
        </w:rPr>
        <w:fldChar w:fldCharType="end"/>
      </w:r>
      <w:bookmarkEnd w:id="4"/>
    </w:p>
    <w:p w:rsidR="007F069F" w:rsidRDefault="007F069F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0E4B67" w:rsidRDefault="000E4B67">
      <w:pPr>
        <w:pBdr>
          <w:bottom w:val="single" w:sz="6" w:space="1" w:color="auto"/>
        </w:pBdr>
        <w:rPr>
          <w:b/>
          <w:sz w:val="24"/>
        </w:rPr>
      </w:pPr>
    </w:p>
    <w:p w:rsidR="00292C13" w:rsidRDefault="00292C13" w:rsidP="001D7BCC">
      <w:pPr>
        <w:pStyle w:val="Peu"/>
        <w:ind w:right="360"/>
        <w:jc w:val="center"/>
        <w:rPr>
          <w:b/>
          <w:sz w:val="24"/>
        </w:rPr>
      </w:pPr>
    </w:p>
    <w:p w:rsidR="000E4B67" w:rsidRDefault="000E4B67">
      <w:pPr>
        <w:pBdr>
          <w:bottom w:val="single" w:sz="6" w:space="1" w:color="auto"/>
        </w:pBdr>
        <w:rPr>
          <w:b/>
          <w:sz w:val="24"/>
        </w:rPr>
      </w:pPr>
      <w:r w:rsidRPr="009C25F2">
        <w:rPr>
          <w:rFonts w:ascii="UOC Sans" w:hAnsi="UOC Sans"/>
          <w:b/>
          <w:sz w:val="28"/>
          <w:szCs w:val="28"/>
        </w:rPr>
        <w:lastRenderedPageBreak/>
        <w:t>Enunciats</w:t>
      </w:r>
    </w:p>
    <w:p w:rsidR="000E4B67" w:rsidRDefault="000E4B67">
      <w:pPr>
        <w:rPr>
          <w:b/>
          <w:sz w:val="24"/>
        </w:rPr>
      </w:pPr>
    </w:p>
    <w:p w:rsidR="000E4B67" w:rsidRDefault="000E4B67">
      <w:pPr>
        <w:sectPr w:rsidR="000E4B67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C96054" w:rsidRPr="00663F27" w:rsidRDefault="00C96054" w:rsidP="00C96054"/>
    <w:p w:rsidR="00C96054" w:rsidRPr="00663F27" w:rsidRDefault="00C96054" w:rsidP="00C96054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663F27">
        <w:rPr>
          <w:b/>
          <w:bCs/>
          <w:smallCaps/>
          <w:snapToGrid w:val="0"/>
          <w:sz w:val="22"/>
          <w:szCs w:val="22"/>
        </w:rPr>
        <w:t>EXERCICI  1</w:t>
      </w:r>
    </w:p>
    <w:p w:rsidR="00C96054" w:rsidRPr="00663F27" w:rsidRDefault="00C96054" w:rsidP="00C96054">
      <w:pPr>
        <w:rPr>
          <w:sz w:val="16"/>
          <w:szCs w:val="16"/>
        </w:rPr>
      </w:pPr>
    </w:p>
    <w:p w:rsidR="00C96054" w:rsidRPr="00663F27" w:rsidRDefault="00C96054" w:rsidP="00C96054">
      <w:pPr>
        <w:jc w:val="both"/>
        <w:rPr>
          <w:sz w:val="22"/>
          <w:szCs w:val="22"/>
        </w:rPr>
      </w:pPr>
    </w:p>
    <w:p w:rsidR="00C96054" w:rsidRPr="00C96054" w:rsidRDefault="00C96054" w:rsidP="00C96054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>Tirem successivament una moneda i anotem el nombre de llançaments que necessitem fins a obtenir per primera vegada cara. Realitzem l'experiment 100 vegades, amb els següents resultats: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1092"/>
        <w:gridCol w:w="1091"/>
        <w:gridCol w:w="1091"/>
        <w:gridCol w:w="1091"/>
        <w:gridCol w:w="1091"/>
        <w:gridCol w:w="1068"/>
      </w:tblGrid>
      <w:tr w:rsidR="00C96054" w:rsidRPr="00663F27" w:rsidTr="00D90163">
        <w:trPr>
          <w:jc w:val="center"/>
        </w:trPr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LLANÇAMENT EN EL QUE SURT CARA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6</w:t>
            </w:r>
          </w:p>
        </w:tc>
      </w:tr>
      <w:tr w:rsidR="00C96054" w:rsidRPr="00663F27" w:rsidTr="00D90163">
        <w:trPr>
          <w:jc w:val="center"/>
        </w:trPr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N.º DE VEGADES QUE HA OCORREGUT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48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b/>
                <w:sz w:val="22"/>
                <w:szCs w:val="22"/>
              </w:rPr>
              <w:t>2</w:t>
            </w:r>
          </w:p>
        </w:tc>
      </w:tr>
    </w:tbl>
    <w:p w:rsidR="00C96054" w:rsidRPr="00663F27" w:rsidRDefault="00C96054" w:rsidP="00C96054">
      <w:pPr>
        <w:spacing w:after="100"/>
        <w:rPr>
          <w:sz w:val="22"/>
          <w:szCs w:val="22"/>
        </w:rPr>
      </w:pPr>
    </w:p>
    <w:p w:rsidR="00C96054" w:rsidRPr="00C96054" w:rsidRDefault="00C96054" w:rsidP="00C96054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>a) Calculeu la mitjana.</w:t>
      </w:r>
    </w:p>
    <w:p w:rsidR="00C96054" w:rsidRPr="00C96054" w:rsidRDefault="00C96054" w:rsidP="00C96054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>b) Calculeu la seva desviació típica i la variància mostral.</w:t>
      </w:r>
    </w:p>
    <w:p w:rsidR="00C96054" w:rsidRPr="00C96054" w:rsidRDefault="00C96054" w:rsidP="00C96054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>c) Calculeu la mediana i els quartils.</w:t>
      </w:r>
    </w:p>
    <w:p w:rsidR="00C96054" w:rsidRPr="00C96054" w:rsidRDefault="00C96054" w:rsidP="00C96054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>d) Feu el diagrama de caixes de la variable.</w:t>
      </w:r>
    </w:p>
    <w:p w:rsidR="00C96054" w:rsidRPr="00C96054" w:rsidRDefault="00C96054" w:rsidP="00C96054">
      <w:pPr>
        <w:jc w:val="both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>Observació: és necessari escriure les fórmules i els passos intermedis a cada apartat.</w:t>
      </w:r>
    </w:p>
    <w:p w:rsidR="00C96054" w:rsidRPr="00663F27" w:rsidRDefault="00C96054" w:rsidP="00C96054">
      <w:pPr>
        <w:jc w:val="both"/>
      </w:pPr>
    </w:p>
    <w:p w:rsidR="00C96054" w:rsidRPr="00663F27" w:rsidRDefault="00C96054" w:rsidP="00C96054">
      <w:pPr>
        <w:spacing w:after="100"/>
        <w:jc w:val="both"/>
        <w:rPr>
          <w:i/>
        </w:rPr>
      </w:pPr>
      <w:r w:rsidRPr="00663F27">
        <w:rPr>
          <w:i/>
        </w:rPr>
        <w:t>Criteris de puntuació i valoració (sobre 10): a) 2 punts; b) 3 punts; c) 3 punts; d) 2 punts.</w:t>
      </w:r>
    </w:p>
    <w:p w:rsidR="00C96054" w:rsidRDefault="00C96054" w:rsidP="00C96054">
      <w:pPr>
        <w:rPr>
          <w:b/>
        </w:rPr>
      </w:pPr>
    </w:p>
    <w:p w:rsidR="00C96054" w:rsidRPr="00663F27" w:rsidRDefault="00C96054" w:rsidP="00C96054">
      <w:pPr>
        <w:rPr>
          <w:b/>
        </w:rPr>
      </w:pPr>
    </w:p>
    <w:p w:rsidR="00C96054" w:rsidRPr="00663F27" w:rsidRDefault="00C96054" w:rsidP="00C96054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663F27">
        <w:rPr>
          <w:b/>
          <w:bCs/>
          <w:smallCaps/>
          <w:snapToGrid w:val="0"/>
          <w:sz w:val="22"/>
          <w:szCs w:val="22"/>
        </w:rPr>
        <w:t>EXERCICI 2</w:t>
      </w:r>
    </w:p>
    <w:p w:rsidR="00C96054" w:rsidRPr="00663F27" w:rsidRDefault="00C96054" w:rsidP="00C96054">
      <w:pPr>
        <w:spacing w:after="100"/>
        <w:jc w:val="both"/>
        <w:rPr>
          <w:sz w:val="22"/>
          <w:szCs w:val="22"/>
        </w:rPr>
      </w:pPr>
    </w:p>
    <w:p w:rsidR="00C96054" w:rsidRPr="00C96054" w:rsidRDefault="00C96054" w:rsidP="00C96054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>L'1 % de la població d'un determinat lloc pateix una malaltia. Per detectar-la es realitza una prova de diagnòstic. Aquesta prova dóna positiva en el 97 % dels pacients que pateixen la malaltia; en el 98 % dels individus que no la pateixen dóna negativa. Triem un individu a l'atzar.</w:t>
      </w:r>
    </w:p>
    <w:p w:rsidR="00C96054" w:rsidRPr="00C96054" w:rsidRDefault="00C96054" w:rsidP="00C96054">
      <w:pPr>
        <w:spacing w:after="100"/>
        <w:jc w:val="both"/>
        <w:rPr>
          <w:rFonts w:ascii="Times New Roman" w:hAnsi="Times New Roman"/>
          <w:sz w:val="22"/>
          <w:szCs w:val="22"/>
        </w:rPr>
      </w:pPr>
    </w:p>
    <w:p w:rsidR="00C96054" w:rsidRPr="00C96054" w:rsidRDefault="00C96054" w:rsidP="00C96054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>a) Representeu l'arbre de probabilitats</w:t>
      </w:r>
    </w:p>
    <w:p w:rsidR="00C96054" w:rsidRPr="00C96054" w:rsidRDefault="00C96054" w:rsidP="00C96054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>b) Quina és la probabilitat que la prova doni positiva i pateixi la malaltia?</w:t>
      </w:r>
    </w:p>
    <w:p w:rsidR="00C96054" w:rsidRPr="00C96054" w:rsidRDefault="00C96054" w:rsidP="00C96054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>c) Si sabem que ha donat positiva, quina és la probabilitat que pateixi la malaltia?</w:t>
      </w:r>
    </w:p>
    <w:p w:rsidR="00C96054" w:rsidRPr="00C96054" w:rsidRDefault="00C96054" w:rsidP="00C96054">
      <w:pPr>
        <w:jc w:val="both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>d) Els successos “donar positiva ”i “patir malaltia”, són successos independents? Per què?</w:t>
      </w:r>
    </w:p>
    <w:p w:rsidR="00C96054" w:rsidRPr="00663F27" w:rsidRDefault="00C96054" w:rsidP="00C96054">
      <w:pPr>
        <w:spacing w:after="100"/>
        <w:jc w:val="both"/>
        <w:rPr>
          <w:sz w:val="22"/>
          <w:szCs w:val="22"/>
        </w:rPr>
      </w:pPr>
    </w:p>
    <w:p w:rsidR="00C96054" w:rsidRPr="00663F27" w:rsidRDefault="00C96054" w:rsidP="00C96054">
      <w:pPr>
        <w:autoSpaceDN w:val="0"/>
        <w:adjustRightInd w:val="0"/>
        <w:jc w:val="both"/>
        <w:rPr>
          <w:i/>
          <w:sz w:val="22"/>
          <w:szCs w:val="22"/>
        </w:rPr>
      </w:pPr>
      <w:r w:rsidRPr="00663F27">
        <w:rPr>
          <w:i/>
          <w:sz w:val="22"/>
          <w:szCs w:val="22"/>
        </w:rPr>
        <w:t>Criteris de puntuació i valoració (sobre 10): a) 4 punts; b), c) i d) 2 punts cadascun.</w:t>
      </w:r>
    </w:p>
    <w:p w:rsidR="00C96054" w:rsidRPr="00663F27" w:rsidRDefault="00C96054" w:rsidP="00C96054">
      <w:pPr>
        <w:spacing w:after="100"/>
        <w:jc w:val="both"/>
        <w:rPr>
          <w:sz w:val="22"/>
          <w:szCs w:val="22"/>
        </w:rPr>
      </w:pPr>
    </w:p>
    <w:p w:rsidR="00C96054" w:rsidRPr="00663F27" w:rsidRDefault="00C96054" w:rsidP="00C96054"/>
    <w:p w:rsidR="00C96054" w:rsidRPr="00663F27" w:rsidRDefault="00C96054" w:rsidP="00C96054">
      <w:pPr>
        <w:pBdr>
          <w:top w:val="single" w:sz="4" w:space="1" w:color="auto"/>
          <w:bottom w:val="single" w:sz="4" w:space="0" w:color="auto"/>
        </w:pBdr>
        <w:jc w:val="both"/>
        <w:rPr>
          <w:smallCaps/>
          <w:snapToGrid w:val="0"/>
          <w:sz w:val="22"/>
          <w:szCs w:val="22"/>
        </w:rPr>
      </w:pPr>
      <w:r w:rsidRPr="00663F27">
        <w:rPr>
          <w:b/>
          <w:bCs/>
          <w:smallCaps/>
          <w:snapToGrid w:val="0"/>
          <w:sz w:val="22"/>
          <w:szCs w:val="22"/>
        </w:rPr>
        <w:t>EXERCICI  3</w:t>
      </w:r>
    </w:p>
    <w:p w:rsidR="00C96054" w:rsidRPr="00663F27" w:rsidRDefault="00C96054" w:rsidP="00C96054">
      <w:pPr>
        <w:spacing w:after="100"/>
        <w:rPr>
          <w:sz w:val="22"/>
          <w:szCs w:val="22"/>
        </w:rPr>
      </w:pPr>
    </w:p>
    <w:p w:rsidR="00C96054" w:rsidRPr="00663F27" w:rsidRDefault="00C96054" w:rsidP="00C96054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663F27">
        <w:rPr>
          <w:rFonts w:ascii="Times New Roman" w:eastAsia="MS Mincho" w:hAnsi="Times New Roman" w:cs="Times New Roman"/>
          <w:sz w:val="22"/>
          <w:szCs w:val="22"/>
        </w:rPr>
        <w:t xml:space="preserve">El 20% del clients que arriben a una benzinera entren a la botiga de la benzinera a comprar alguna cosa.  Suposem que cada client actua de manera independent </w:t>
      </w:r>
      <w:r>
        <w:rPr>
          <w:rFonts w:ascii="Times New Roman" w:eastAsia="MS Mincho" w:hAnsi="Times New Roman" w:cs="Times New Roman"/>
          <w:sz w:val="22"/>
          <w:szCs w:val="22"/>
        </w:rPr>
        <w:t>de</w:t>
      </w:r>
      <w:r w:rsidRPr="00663F27">
        <w:rPr>
          <w:rFonts w:ascii="Times New Roman" w:eastAsia="MS Mincho" w:hAnsi="Times New Roman" w:cs="Times New Roman"/>
          <w:sz w:val="22"/>
          <w:szCs w:val="22"/>
        </w:rPr>
        <w:t xml:space="preserve"> la resta.  </w:t>
      </w:r>
    </w:p>
    <w:p w:rsidR="00C96054" w:rsidRPr="00663F27" w:rsidRDefault="00C96054" w:rsidP="00C96054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:rsidR="00C96054" w:rsidRPr="00663F27" w:rsidRDefault="00C96054" w:rsidP="00C96054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663F27">
        <w:rPr>
          <w:rFonts w:ascii="Times New Roman" w:eastAsia="MS Mincho" w:hAnsi="Times New Roman" w:cs="Times New Roman"/>
          <w:sz w:val="22"/>
          <w:szCs w:val="22"/>
        </w:rPr>
        <w:lastRenderedPageBreak/>
        <w:t>a)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</w:t>
      </w:r>
      <w:r w:rsidRPr="00663F27">
        <w:rPr>
          <w:rFonts w:ascii="Times New Roman" w:eastAsia="MS Mincho" w:hAnsi="Times New Roman" w:cs="Times New Roman"/>
          <w:sz w:val="22"/>
          <w:szCs w:val="22"/>
        </w:rPr>
        <w:t xml:space="preserve">Diem X al nombre de clients que arriben a la benzinera fins que n’arriba un que no entra a la botiga a comprar res. Quina llei segueix la </w:t>
      </w:r>
      <w:r>
        <w:rPr>
          <w:rFonts w:ascii="Times New Roman" w:eastAsia="MS Mincho" w:hAnsi="Times New Roman" w:cs="Times New Roman"/>
          <w:sz w:val="22"/>
          <w:szCs w:val="22"/>
        </w:rPr>
        <w:t xml:space="preserve">variable </w:t>
      </w:r>
      <w:r w:rsidRPr="00663F27">
        <w:rPr>
          <w:rFonts w:ascii="Times New Roman" w:eastAsia="MS Mincho" w:hAnsi="Times New Roman" w:cs="Times New Roman"/>
          <w:sz w:val="22"/>
          <w:szCs w:val="22"/>
        </w:rPr>
        <w:t>X? Calculeu</w:t>
      </w:r>
    </w:p>
    <w:p w:rsidR="00C96054" w:rsidRPr="00663F27" w:rsidRDefault="00C96054" w:rsidP="00C96054">
      <w:pPr>
        <w:pStyle w:val="Textsenseformat"/>
        <w:ind w:left="720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663F27">
        <w:rPr>
          <w:rFonts w:ascii="Times New Roman" w:hAnsi="Times New Roman" w:cs="Times New Roman"/>
          <w:position w:val="-10"/>
          <w:sz w:val="22"/>
          <w:szCs w:val="22"/>
        </w:rPr>
        <w:object w:dxaOrig="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5.75pt" o:ole="">
            <v:imagedata r:id="rId10" o:title=""/>
          </v:shape>
          <o:OLEObject Type="Embed" ProgID="Equation.3" ShapeID="_x0000_i1025" DrawAspect="Content" ObjectID="_1585571099" r:id="rId11"/>
        </w:object>
      </w:r>
      <w:r w:rsidRPr="00663F27">
        <w:rPr>
          <w:rFonts w:ascii="Times New Roman" w:hAnsi="Times New Roman" w:cs="Times New Roman"/>
          <w:sz w:val="22"/>
          <w:szCs w:val="22"/>
        </w:rPr>
        <w:t xml:space="preserve">, </w:t>
      </w:r>
      <w:r w:rsidRPr="00663F27">
        <w:rPr>
          <w:rFonts w:ascii="Times New Roman" w:hAnsi="Times New Roman" w:cs="Times New Roman"/>
          <w:position w:val="-10"/>
          <w:sz w:val="22"/>
          <w:szCs w:val="22"/>
        </w:rPr>
        <w:object w:dxaOrig="1700" w:dyaOrig="320">
          <v:shape id="_x0000_i1026" type="#_x0000_t75" style="width:84.75pt;height:15.75pt" o:ole="">
            <v:imagedata r:id="rId12" o:title=""/>
          </v:shape>
          <o:OLEObject Type="Embed" ProgID="Equation.3" ShapeID="_x0000_i1026" DrawAspect="Content" ObjectID="_1585571100" r:id="rId13"/>
        </w:object>
      </w:r>
      <w:r w:rsidRPr="00663F27">
        <w:rPr>
          <w:rFonts w:ascii="Times New Roman" w:hAnsi="Times New Roman" w:cs="Times New Roman"/>
          <w:sz w:val="22"/>
          <w:szCs w:val="22"/>
        </w:rPr>
        <w:t xml:space="preserve">, </w:t>
      </w:r>
      <w:r w:rsidRPr="00663F27">
        <w:rPr>
          <w:rFonts w:ascii="Times New Roman" w:hAnsi="Times New Roman" w:cs="Times New Roman"/>
          <w:position w:val="-10"/>
          <w:sz w:val="22"/>
          <w:szCs w:val="22"/>
        </w:rPr>
        <w:object w:dxaOrig="1060" w:dyaOrig="320">
          <v:shape id="_x0000_i1027" type="#_x0000_t75" style="width:54pt;height:15.75pt" o:ole="">
            <v:imagedata r:id="rId14" o:title=""/>
          </v:shape>
          <o:OLEObject Type="Embed" ProgID="Equation.3" ShapeID="_x0000_i1027" DrawAspect="Content" ObjectID="_1585571101" r:id="rId15"/>
        </w:object>
      </w:r>
      <w:r w:rsidRPr="00663F27">
        <w:rPr>
          <w:rFonts w:ascii="Times New Roman" w:hAnsi="Times New Roman" w:cs="Times New Roman"/>
          <w:sz w:val="22"/>
          <w:szCs w:val="22"/>
        </w:rPr>
        <w:t xml:space="preserve"> i </w:t>
      </w:r>
      <w:r w:rsidRPr="00663F27">
        <w:rPr>
          <w:rFonts w:ascii="Times New Roman" w:hAnsi="Times New Roman" w:cs="Times New Roman"/>
          <w:position w:val="-10"/>
          <w:sz w:val="22"/>
          <w:szCs w:val="22"/>
        </w:rPr>
        <w:object w:dxaOrig="1140" w:dyaOrig="320">
          <v:shape id="_x0000_i1028" type="#_x0000_t75" style="width:57.75pt;height:15.75pt" o:ole="">
            <v:imagedata r:id="rId16" o:title=""/>
          </v:shape>
          <o:OLEObject Type="Embed" ProgID="Equation.3" ShapeID="_x0000_i1028" DrawAspect="Content" ObjectID="_1585571102" r:id="rId17"/>
        </w:object>
      </w:r>
      <w:r w:rsidRPr="00663F27">
        <w:rPr>
          <w:rFonts w:ascii="Times New Roman" w:hAnsi="Times New Roman" w:cs="Times New Roman"/>
          <w:sz w:val="22"/>
          <w:szCs w:val="22"/>
        </w:rPr>
        <w:t>.</w:t>
      </w:r>
    </w:p>
    <w:p w:rsidR="00C96054" w:rsidRPr="00663F27" w:rsidRDefault="00C96054" w:rsidP="00C96054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663F27">
        <w:rPr>
          <w:rFonts w:ascii="Times New Roman" w:eastAsia="MS Mincho" w:hAnsi="Times New Roman" w:cs="Times New Roman"/>
          <w:sz w:val="22"/>
          <w:szCs w:val="22"/>
        </w:rPr>
        <w:t>b) Considerem 6 clients agafat</w:t>
      </w:r>
      <w:r>
        <w:rPr>
          <w:rFonts w:ascii="Times New Roman" w:eastAsia="MS Mincho" w:hAnsi="Times New Roman" w:cs="Times New Roman"/>
          <w:sz w:val="22"/>
          <w:szCs w:val="22"/>
        </w:rPr>
        <w:t>s</w:t>
      </w:r>
      <w:r w:rsidRPr="00663F27">
        <w:rPr>
          <w:rFonts w:ascii="Times New Roman" w:eastAsia="MS Mincho" w:hAnsi="Times New Roman" w:cs="Times New Roman"/>
          <w:sz w:val="22"/>
          <w:szCs w:val="22"/>
        </w:rPr>
        <w:t xml:space="preserve"> a l’atzar. Quin és el nombre esperat de clients que entraran a la botiga a comprar alguna cosa?</w:t>
      </w:r>
    </w:p>
    <w:p w:rsidR="00C96054" w:rsidRDefault="00C96054" w:rsidP="00C96054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663F27">
        <w:rPr>
          <w:rFonts w:ascii="Times New Roman" w:eastAsia="MS Mincho" w:hAnsi="Times New Roman" w:cs="Times New Roman"/>
          <w:sz w:val="22"/>
          <w:szCs w:val="22"/>
        </w:rPr>
        <w:t>c) Si el temps que tarda en arribar el primer client a la benzinera segueix una exponencial de paràmetre 0</w:t>
      </w:r>
      <w:r>
        <w:rPr>
          <w:rFonts w:ascii="Times New Roman" w:eastAsia="MS Mincho" w:hAnsi="Times New Roman" w:cs="Times New Roman"/>
          <w:sz w:val="22"/>
          <w:szCs w:val="22"/>
        </w:rPr>
        <w:t>,</w:t>
      </w:r>
      <w:r w:rsidRPr="00663F27">
        <w:rPr>
          <w:rFonts w:ascii="Times New Roman" w:eastAsia="MS Mincho" w:hAnsi="Times New Roman" w:cs="Times New Roman"/>
          <w:sz w:val="22"/>
          <w:szCs w:val="22"/>
        </w:rPr>
        <w:t>1 (en minuts), quina és la probabilitat que després d’obrir s’hagi d’esperar més de 5 minuts l’arribada del primer client?</w:t>
      </w:r>
    </w:p>
    <w:p w:rsidR="00C96054" w:rsidRPr="00C96054" w:rsidRDefault="00C96054" w:rsidP="00C96054">
      <w:pPr>
        <w:spacing w:before="100" w:beforeAutospacing="1" w:line="200" w:lineRule="atLeast"/>
        <w:jc w:val="both"/>
        <w:rPr>
          <w:rFonts w:ascii="Times New Roman" w:hAnsi="Times New Roman"/>
          <w:bCs/>
          <w:noProof/>
          <w:color w:val="333333"/>
          <w:sz w:val="22"/>
          <w:szCs w:val="22"/>
        </w:rPr>
      </w:pPr>
      <w:r w:rsidRPr="00C96054">
        <w:rPr>
          <w:rFonts w:ascii="Times New Roman" w:hAnsi="Times New Roman"/>
          <w:bCs/>
          <w:noProof/>
          <w:color w:val="333333"/>
          <w:sz w:val="22"/>
          <w:szCs w:val="22"/>
        </w:rPr>
        <w:t>A cadascun dels apartats cal indicar quina és la variable aleatòria que estudiem,  quina és la seva distribució i els càlculs que es fan.</w:t>
      </w:r>
    </w:p>
    <w:p w:rsidR="00C96054" w:rsidRPr="00C96054" w:rsidRDefault="00C96054" w:rsidP="00C96054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:rsidR="00C96054" w:rsidRPr="00663F27" w:rsidRDefault="00C96054" w:rsidP="00C96054">
      <w:pPr>
        <w:autoSpaceDN w:val="0"/>
        <w:adjustRightInd w:val="0"/>
        <w:rPr>
          <w:rFonts w:cs="Arial"/>
          <w:i/>
          <w:sz w:val="18"/>
          <w:szCs w:val="18"/>
        </w:rPr>
      </w:pPr>
    </w:p>
    <w:p w:rsidR="00C96054" w:rsidRPr="00663F27" w:rsidRDefault="00C96054" w:rsidP="00C96054">
      <w:pPr>
        <w:autoSpaceDN w:val="0"/>
        <w:adjustRightInd w:val="0"/>
        <w:rPr>
          <w:rFonts w:cs="Arial"/>
          <w:i/>
          <w:sz w:val="18"/>
          <w:szCs w:val="18"/>
        </w:rPr>
      </w:pPr>
      <w:r w:rsidRPr="00663F27">
        <w:rPr>
          <w:rFonts w:cs="Arial"/>
          <w:i/>
          <w:sz w:val="18"/>
          <w:szCs w:val="18"/>
        </w:rPr>
        <w:t>Criteris de puntuació i valoració:  a) Trobar la llei de X 1 pun</w:t>
      </w:r>
      <w:r>
        <w:rPr>
          <w:rFonts w:cs="Arial"/>
          <w:i/>
          <w:sz w:val="18"/>
          <w:szCs w:val="18"/>
        </w:rPr>
        <w:t>t</w:t>
      </w:r>
      <w:r w:rsidRPr="00663F27">
        <w:rPr>
          <w:rFonts w:cs="Arial"/>
          <w:i/>
          <w:sz w:val="18"/>
          <w:szCs w:val="18"/>
        </w:rPr>
        <w:t xml:space="preserve"> i cada probabilitat 1 punt, b) plantejar correctament l’esperança 1 punt i calcular-la 1 punt, c) plantejar correctament la probabilitat 1 punt i calcular-la 2 punts.</w:t>
      </w:r>
    </w:p>
    <w:p w:rsidR="00C96054" w:rsidRPr="00663F27" w:rsidRDefault="00C96054" w:rsidP="00C96054">
      <w:pPr>
        <w:pStyle w:val="Textsenseformat"/>
        <w:jc w:val="both"/>
        <w:rPr>
          <w:rFonts w:ascii="Times New Roman" w:eastAsia="MS Mincho" w:hAnsi="Times New Roman" w:cs="Times New Roman"/>
          <w:b/>
          <w:sz w:val="24"/>
        </w:rPr>
      </w:pPr>
    </w:p>
    <w:p w:rsidR="00C96054" w:rsidRPr="00663F27" w:rsidRDefault="00C96054" w:rsidP="00C96054">
      <w:pPr>
        <w:pStyle w:val="Textsenseformat"/>
        <w:jc w:val="both"/>
        <w:rPr>
          <w:rFonts w:ascii="Times New Roman" w:eastAsia="MS Mincho" w:hAnsi="Times New Roman" w:cs="Times New Roman"/>
          <w:sz w:val="24"/>
        </w:rPr>
      </w:pPr>
    </w:p>
    <w:p w:rsidR="00C96054" w:rsidRPr="00663F27" w:rsidRDefault="00C96054" w:rsidP="00C96054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663F27">
        <w:rPr>
          <w:b/>
          <w:bCs/>
          <w:smallCaps/>
          <w:snapToGrid w:val="0"/>
          <w:sz w:val="22"/>
          <w:szCs w:val="22"/>
        </w:rPr>
        <w:t>EXERCICI  4</w:t>
      </w:r>
    </w:p>
    <w:p w:rsidR="00C96054" w:rsidRPr="00663F27" w:rsidRDefault="00C96054" w:rsidP="00C96054">
      <w:pPr>
        <w:rPr>
          <w:sz w:val="16"/>
          <w:szCs w:val="16"/>
        </w:rPr>
      </w:pPr>
    </w:p>
    <w:p w:rsidR="00C96054" w:rsidRPr="00663F27" w:rsidRDefault="00C96054" w:rsidP="00C96054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663F27">
        <w:rPr>
          <w:rFonts w:ascii="Times New Roman" w:eastAsia="MS Mincho" w:hAnsi="Times New Roman" w:cs="Times New Roman"/>
          <w:sz w:val="22"/>
          <w:szCs w:val="22"/>
        </w:rPr>
        <w:t>Tenim una nevera per conservar uns medicaments a zero graus. Prenem la temperatura durant quatre dies i obtenim les següents temperatures: 0</w:t>
      </w:r>
      <w:r>
        <w:rPr>
          <w:rFonts w:ascii="Times New Roman" w:eastAsia="MS Mincho" w:hAnsi="Times New Roman" w:cs="Times New Roman"/>
          <w:sz w:val="22"/>
          <w:szCs w:val="22"/>
        </w:rPr>
        <w:t>,1;</w:t>
      </w:r>
      <w:r w:rsidRPr="00663F27">
        <w:rPr>
          <w:rFonts w:ascii="Times New Roman" w:eastAsia="MS Mincho" w:hAnsi="Times New Roman" w:cs="Times New Roman"/>
          <w:sz w:val="22"/>
          <w:szCs w:val="22"/>
        </w:rPr>
        <w:t xml:space="preserve">  0</w:t>
      </w:r>
      <w:r>
        <w:rPr>
          <w:rFonts w:ascii="Times New Roman" w:eastAsia="MS Mincho" w:hAnsi="Times New Roman" w:cs="Times New Roman"/>
          <w:sz w:val="22"/>
          <w:szCs w:val="22"/>
        </w:rPr>
        <w:t>,</w:t>
      </w:r>
      <w:r w:rsidRPr="00663F27">
        <w:rPr>
          <w:rFonts w:ascii="Times New Roman" w:eastAsia="MS Mincho" w:hAnsi="Times New Roman" w:cs="Times New Roman"/>
          <w:sz w:val="22"/>
          <w:szCs w:val="22"/>
        </w:rPr>
        <w:t>4</w:t>
      </w:r>
      <w:r>
        <w:rPr>
          <w:rFonts w:ascii="Times New Roman" w:eastAsia="MS Mincho" w:hAnsi="Times New Roman" w:cs="Times New Roman"/>
          <w:sz w:val="22"/>
          <w:szCs w:val="22"/>
        </w:rPr>
        <w:t>;</w:t>
      </w:r>
      <w:r w:rsidRPr="00663F27">
        <w:rPr>
          <w:rFonts w:ascii="Times New Roman" w:eastAsia="MS Mincho" w:hAnsi="Times New Roman" w:cs="Times New Roman"/>
          <w:sz w:val="22"/>
          <w:szCs w:val="22"/>
        </w:rPr>
        <w:t xml:space="preserve">  -0</w:t>
      </w:r>
      <w:r>
        <w:rPr>
          <w:rFonts w:ascii="Times New Roman" w:eastAsia="MS Mincho" w:hAnsi="Times New Roman" w:cs="Times New Roman"/>
          <w:sz w:val="22"/>
          <w:szCs w:val="22"/>
        </w:rPr>
        <w:t>,</w:t>
      </w:r>
      <w:r w:rsidRPr="00663F27">
        <w:rPr>
          <w:rFonts w:ascii="Times New Roman" w:eastAsia="MS Mincho" w:hAnsi="Times New Roman" w:cs="Times New Roman"/>
          <w:sz w:val="22"/>
          <w:szCs w:val="22"/>
        </w:rPr>
        <w:t>4 i  0</w:t>
      </w:r>
      <w:r>
        <w:rPr>
          <w:rFonts w:ascii="Times New Roman" w:eastAsia="MS Mincho" w:hAnsi="Times New Roman" w:cs="Times New Roman"/>
          <w:sz w:val="22"/>
          <w:szCs w:val="22"/>
        </w:rPr>
        <w:t>,</w:t>
      </w:r>
      <w:r w:rsidRPr="00663F27">
        <w:rPr>
          <w:rFonts w:ascii="Times New Roman" w:eastAsia="MS Mincho" w:hAnsi="Times New Roman" w:cs="Times New Roman"/>
          <w:sz w:val="22"/>
          <w:szCs w:val="22"/>
        </w:rPr>
        <w:t xml:space="preserve">3. </w:t>
      </w:r>
    </w:p>
    <w:p w:rsidR="00C96054" w:rsidRPr="00663F27" w:rsidRDefault="00C96054" w:rsidP="00C96054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663F27">
        <w:rPr>
          <w:rFonts w:ascii="Times New Roman" w:eastAsia="MS Mincho" w:hAnsi="Times New Roman" w:cs="Times New Roman"/>
          <w:sz w:val="22"/>
          <w:szCs w:val="22"/>
        </w:rPr>
        <w:t>Suposem normalitat de les dades.</w:t>
      </w:r>
    </w:p>
    <w:p w:rsidR="00C96054" w:rsidRPr="00663F27" w:rsidRDefault="00C96054" w:rsidP="00C96054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:rsidR="00C96054" w:rsidRPr="00663F27" w:rsidRDefault="00C96054" w:rsidP="00C96054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663F27">
        <w:rPr>
          <w:rFonts w:ascii="Times New Roman" w:eastAsia="MS Mincho" w:hAnsi="Times New Roman" w:cs="Times New Roman"/>
          <w:sz w:val="22"/>
          <w:szCs w:val="22"/>
        </w:rPr>
        <w:t xml:space="preserve">a) Determineu un interval de confiança al 90% per la temperatura. A quina conclusió podem arribar? </w:t>
      </w:r>
    </w:p>
    <w:p w:rsidR="00C96054" w:rsidRPr="00663F27" w:rsidRDefault="00C96054" w:rsidP="00C96054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663F27">
        <w:rPr>
          <w:rFonts w:ascii="Times New Roman" w:eastAsia="MS Mincho" w:hAnsi="Times New Roman" w:cs="Times New Roman"/>
          <w:sz w:val="22"/>
          <w:szCs w:val="22"/>
        </w:rPr>
        <w:t>b) Si fem un interval al 95%, obtindrem un interval més gran o més petit?</w:t>
      </w:r>
    </w:p>
    <w:p w:rsidR="00C96054" w:rsidRPr="00663F27" w:rsidRDefault="00C96054" w:rsidP="00C96054">
      <w:pPr>
        <w:rPr>
          <w:sz w:val="18"/>
          <w:szCs w:val="18"/>
        </w:rPr>
      </w:pPr>
      <w:r w:rsidRPr="00663F27">
        <w:rPr>
          <w:sz w:val="18"/>
          <w:szCs w:val="18"/>
        </w:rPr>
        <w:t xml:space="preserve"> </w:t>
      </w:r>
    </w:p>
    <w:p w:rsidR="00C96054" w:rsidRPr="00663F27" w:rsidRDefault="00C96054" w:rsidP="00C96054">
      <w:pPr>
        <w:rPr>
          <w:sz w:val="18"/>
          <w:szCs w:val="18"/>
        </w:rPr>
      </w:pPr>
      <w:r w:rsidRPr="00663F27">
        <w:rPr>
          <w:sz w:val="18"/>
          <w:szCs w:val="18"/>
        </w:rPr>
        <w:t>Valors de probabilitats que us poden ser útils; si no trobeu exactament el que necessiteu, useu el més proper</w:t>
      </w:r>
      <w:r>
        <w:rPr>
          <w:sz w:val="18"/>
          <w:szCs w:val="18"/>
        </w:rPr>
        <w:t>.</w:t>
      </w:r>
      <w:r w:rsidRPr="00663F27">
        <w:rPr>
          <w:sz w:val="18"/>
          <w:szCs w:val="1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387"/>
        <w:gridCol w:w="2129"/>
        <w:gridCol w:w="2268"/>
      </w:tblGrid>
      <w:tr w:rsidR="00C96054" w:rsidRPr="00663F27" w:rsidTr="00D90163">
        <w:trPr>
          <w:jc w:val="center"/>
        </w:trPr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p(X&gt;= x)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X~  N(0,1)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X~  t  de Student amb 4 graus de llibertat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X~ t de Student amb 3 graus de llibertat</w:t>
            </w:r>
          </w:p>
        </w:tc>
      </w:tr>
      <w:tr w:rsidR="00C96054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01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326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764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540</w:t>
            </w:r>
          </w:p>
        </w:tc>
      </w:tr>
      <w:tr w:rsidR="00C96054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025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96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 xml:space="preserve">776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182</w:t>
            </w:r>
          </w:p>
        </w:tc>
      </w:tr>
      <w:tr w:rsidR="00C96054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645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131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350</w:t>
            </w:r>
          </w:p>
        </w:tc>
      </w:tr>
      <w:tr w:rsidR="00C96054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005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575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ca-ES"/>
              </w:rPr>
            </w:pP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,</w:t>
            </w:r>
            <w:r w:rsidRPr="00663F27">
              <w:rPr>
                <w:rFonts w:ascii="Times New Roman" w:hAnsi="Times New Roman" w:cs="Times New Roman"/>
                <w:sz w:val="18"/>
                <w:szCs w:val="18"/>
                <w:lang w:val="ca-ES"/>
              </w:rPr>
              <w:t>840</w:t>
            </w:r>
          </w:p>
        </w:tc>
      </w:tr>
    </w:tbl>
    <w:p w:rsidR="00C96054" w:rsidRPr="00663F27" w:rsidRDefault="00C96054" w:rsidP="00C96054"/>
    <w:p w:rsidR="00C96054" w:rsidRPr="00663F27" w:rsidRDefault="00C96054" w:rsidP="00C96054">
      <w:pPr>
        <w:rPr>
          <w:i/>
          <w:sz w:val="18"/>
          <w:szCs w:val="18"/>
        </w:rPr>
      </w:pPr>
      <w:r w:rsidRPr="00663F27">
        <w:rPr>
          <w:i/>
          <w:sz w:val="18"/>
          <w:szCs w:val="18"/>
        </w:rPr>
        <w:t xml:space="preserve">Criteris de puntuació i valoració:, identificar </w:t>
      </w:r>
      <w:r>
        <w:rPr>
          <w:i/>
          <w:sz w:val="18"/>
          <w:szCs w:val="18"/>
        </w:rPr>
        <w:t>l’estadístic de contrast</w:t>
      </w:r>
      <w:r w:rsidRPr="00663F27">
        <w:rPr>
          <w:i/>
          <w:sz w:val="18"/>
          <w:szCs w:val="18"/>
        </w:rPr>
        <w:t xml:space="preserve"> i la seva llei 3 punts, plantejar i obtenir l’interval correct</w:t>
      </w:r>
      <w:r>
        <w:rPr>
          <w:i/>
          <w:sz w:val="18"/>
          <w:szCs w:val="18"/>
        </w:rPr>
        <w:t>e</w:t>
      </w:r>
      <w:r w:rsidRPr="00663F27">
        <w:rPr>
          <w:i/>
          <w:sz w:val="18"/>
          <w:szCs w:val="18"/>
        </w:rPr>
        <w:t xml:space="preserve"> 3 punts, arribar a conclusions correctes 2 punts, raonar correctament sobre la mida de l’interval 2 punts.</w:t>
      </w:r>
    </w:p>
    <w:p w:rsidR="00C96054" w:rsidRPr="00663F27" w:rsidRDefault="00C96054" w:rsidP="00C96054">
      <w:pPr>
        <w:spacing w:after="100"/>
        <w:jc w:val="both"/>
        <w:rPr>
          <w:sz w:val="22"/>
          <w:szCs w:val="22"/>
        </w:rPr>
      </w:pPr>
    </w:p>
    <w:p w:rsidR="00C96054" w:rsidRPr="00663F27" w:rsidRDefault="00C96054" w:rsidP="00C96054"/>
    <w:p w:rsidR="00C96054" w:rsidRPr="00663F27" w:rsidRDefault="00C96054" w:rsidP="00C96054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663F27">
        <w:rPr>
          <w:b/>
          <w:bCs/>
          <w:smallCaps/>
          <w:snapToGrid w:val="0"/>
          <w:sz w:val="22"/>
          <w:szCs w:val="22"/>
        </w:rPr>
        <w:t>EXERCICI  5</w:t>
      </w:r>
    </w:p>
    <w:p w:rsidR="00C96054" w:rsidRPr="00663F27" w:rsidRDefault="00C96054" w:rsidP="00C96054">
      <w:pPr>
        <w:rPr>
          <w:sz w:val="16"/>
          <w:szCs w:val="16"/>
        </w:rPr>
      </w:pPr>
    </w:p>
    <w:p w:rsidR="00C96054" w:rsidRPr="00C96054" w:rsidRDefault="00C96054" w:rsidP="00C96054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>S'ha preguntat a 5 estudiants d'una classe pel temps en minuts que invertien en arribar des de casa seva fins a la Universitat, abans d'instal·lar aparcaments de bicicletes i després d'instal·lar-los. S‘han obtingut els següents resultats</w:t>
      </w:r>
      <w:r>
        <w:rPr>
          <w:rFonts w:ascii="Times New Roman" w:hAnsi="Times New Roman"/>
          <w:sz w:val="22"/>
          <w:szCs w:val="22"/>
        </w:rPr>
        <w:t>:</w:t>
      </w:r>
    </w:p>
    <w:tbl>
      <w:tblPr>
        <w:tblW w:w="388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5"/>
        <w:gridCol w:w="1093"/>
        <w:gridCol w:w="1090"/>
        <w:gridCol w:w="1090"/>
        <w:gridCol w:w="1090"/>
      </w:tblGrid>
      <w:tr w:rsidR="00C96054" w:rsidRPr="00663F27" w:rsidTr="00D90163">
        <w:trPr>
          <w:jc w:val="center"/>
        </w:trPr>
        <w:tc>
          <w:tcPr>
            <w:tcW w:w="27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Abans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50</w:t>
            </w: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40</w:t>
            </w: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23</w:t>
            </w: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15</w:t>
            </w:r>
          </w:p>
        </w:tc>
      </w:tr>
      <w:tr w:rsidR="00C96054" w:rsidRPr="00663F27" w:rsidTr="00D90163">
        <w:trPr>
          <w:jc w:val="center"/>
        </w:trPr>
        <w:tc>
          <w:tcPr>
            <w:tcW w:w="27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Després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50</w:t>
            </w: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30</w:t>
            </w: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22</w:t>
            </w:r>
          </w:p>
        </w:tc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96054" w:rsidRPr="00663F27" w:rsidRDefault="00C96054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16</w:t>
            </w:r>
          </w:p>
        </w:tc>
      </w:tr>
    </w:tbl>
    <w:p w:rsidR="00C96054" w:rsidRDefault="00C96054" w:rsidP="00C96054">
      <w:pPr>
        <w:rPr>
          <w:rFonts w:ascii="Times New Roman" w:hAnsi="Times New Roman"/>
          <w:sz w:val="22"/>
          <w:szCs w:val="22"/>
        </w:rPr>
      </w:pPr>
    </w:p>
    <w:p w:rsidR="00C96054" w:rsidRPr="00C96054" w:rsidRDefault="00C96054" w:rsidP="00C96054">
      <w:pPr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 xml:space="preserve">Es desitja saber si la instal·lació d'aquests aparcaments fa reduir els temps de desplaçament amb un nivell de significació de α=0,2. Plantegeu el corresponent contrast i expliqueu clarament a quina conclusió s'arriba. </w:t>
      </w:r>
    </w:p>
    <w:p w:rsidR="00C96054" w:rsidRPr="00C96054" w:rsidRDefault="00C96054" w:rsidP="00C96054">
      <w:pPr>
        <w:rPr>
          <w:rFonts w:ascii="Times New Roman" w:hAnsi="Times New Roman"/>
          <w:sz w:val="22"/>
          <w:szCs w:val="22"/>
        </w:rPr>
      </w:pPr>
    </w:p>
    <w:p w:rsidR="00C96054" w:rsidRPr="00663F27" w:rsidRDefault="00C96054" w:rsidP="00C96054">
      <w:pPr>
        <w:rPr>
          <w:sz w:val="18"/>
          <w:szCs w:val="18"/>
        </w:rPr>
      </w:pPr>
      <w:r w:rsidRPr="00663F27">
        <w:rPr>
          <w:sz w:val="18"/>
          <w:szCs w:val="18"/>
        </w:rPr>
        <w:t>Valors de probabilitats que us poden ser útils; si no trobeu exactament el que necessiteu, useu el més proper</w:t>
      </w:r>
      <w:r>
        <w:rPr>
          <w:sz w:val="18"/>
          <w:szCs w:val="18"/>
        </w:rPr>
        <w:t>.</w:t>
      </w:r>
    </w:p>
    <w:p w:rsidR="00C96054" w:rsidRPr="00663F27" w:rsidRDefault="00C96054" w:rsidP="00C96054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387"/>
        <w:gridCol w:w="2129"/>
        <w:gridCol w:w="2268"/>
      </w:tblGrid>
      <w:tr w:rsidR="00C96054" w:rsidRPr="00663F27" w:rsidTr="00D90163">
        <w:trPr>
          <w:jc w:val="center"/>
        </w:trPr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p(X&gt;= x)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X~  N(0,1)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X~  t  de Student amb 3 graus de  llibertat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X~ t de Student amb 4 graus de llibertat</w:t>
            </w:r>
          </w:p>
        </w:tc>
      </w:tr>
      <w:tr w:rsidR="00C96054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84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97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94</w:t>
            </w:r>
          </w:p>
        </w:tc>
      </w:tr>
      <w:tr w:rsidR="00C96054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28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53</w:t>
            </w:r>
          </w:p>
        </w:tc>
      </w:tr>
      <w:tr w:rsidR="00C96054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25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27</w:t>
            </w:r>
          </w:p>
        </w:tc>
      </w:tr>
      <w:tr w:rsidR="00C96054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64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2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6054" w:rsidRPr="00663F27" w:rsidRDefault="00C96054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2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13</w:t>
            </w:r>
          </w:p>
        </w:tc>
      </w:tr>
    </w:tbl>
    <w:p w:rsidR="00C96054" w:rsidRPr="00663F27" w:rsidRDefault="00C96054" w:rsidP="00C96054">
      <w:pPr>
        <w:spacing w:after="100"/>
      </w:pPr>
    </w:p>
    <w:p w:rsidR="00C96054" w:rsidRPr="00663F27" w:rsidRDefault="00C96054" w:rsidP="00C96054">
      <w:pPr>
        <w:spacing w:after="100"/>
      </w:pPr>
      <w:r w:rsidRPr="00663F27">
        <w:rPr>
          <w:i/>
        </w:rPr>
        <w:t>Criteris de puntuació i valoració (sobre 10): Plantejar el contrast 4 punts. Fórmules i càlculs 3 punts. Conclusió 3 punts.</w:t>
      </w:r>
    </w:p>
    <w:p w:rsidR="00C96054" w:rsidRPr="00663F27" w:rsidRDefault="00C96054" w:rsidP="00C96054">
      <w:pPr>
        <w:rPr>
          <w:b/>
        </w:rPr>
      </w:pPr>
    </w:p>
    <w:p w:rsidR="00C96054" w:rsidRPr="00663F27" w:rsidRDefault="00C96054" w:rsidP="00C96054"/>
    <w:p w:rsidR="00C96054" w:rsidRPr="00663F27" w:rsidRDefault="00C96054" w:rsidP="00C96054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663F27">
        <w:rPr>
          <w:b/>
          <w:bCs/>
          <w:smallCaps/>
          <w:snapToGrid w:val="0"/>
          <w:sz w:val="22"/>
          <w:szCs w:val="22"/>
        </w:rPr>
        <w:t>EXERCICI 6</w:t>
      </w:r>
    </w:p>
    <w:p w:rsidR="00C96054" w:rsidRPr="00663F27" w:rsidRDefault="00C96054" w:rsidP="00C96054">
      <w:pPr>
        <w:spacing w:after="100"/>
        <w:rPr>
          <w:sz w:val="22"/>
          <w:szCs w:val="22"/>
          <w:lang w:eastAsia="en-US"/>
        </w:rPr>
      </w:pPr>
    </w:p>
    <w:p w:rsidR="00C96054" w:rsidRPr="00C96054" w:rsidRDefault="00C96054" w:rsidP="00C96054">
      <w:pPr>
        <w:spacing w:after="100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  <w:lang w:eastAsia="en-US"/>
        </w:rPr>
        <w:t>S'està realitzant un estudi sobre el preu unitari de compra d'uns prospectes (</w:t>
      </w:r>
      <w:proofErr w:type="spellStart"/>
      <w:r w:rsidRPr="00C96054">
        <w:rPr>
          <w:rFonts w:ascii="Times New Roman" w:hAnsi="Times New Roman"/>
          <w:i/>
          <w:sz w:val="22"/>
          <w:szCs w:val="22"/>
          <w:lang w:eastAsia="en-US"/>
        </w:rPr>
        <w:t>pre</w:t>
      </w:r>
      <w:proofErr w:type="spellEnd"/>
      <w:r w:rsidRPr="00C96054">
        <w:rPr>
          <w:rFonts w:ascii="Times New Roman" w:hAnsi="Times New Roman"/>
          <w:sz w:val="22"/>
          <w:szCs w:val="22"/>
          <w:lang w:eastAsia="en-US"/>
        </w:rPr>
        <w:t>) en funció de quants se n'imprimeixen (</w:t>
      </w:r>
      <w:proofErr w:type="spellStart"/>
      <w:r w:rsidRPr="00C96054">
        <w:rPr>
          <w:rFonts w:ascii="Times New Roman" w:hAnsi="Times New Roman"/>
          <w:i/>
          <w:sz w:val="22"/>
          <w:szCs w:val="22"/>
          <w:lang w:eastAsia="en-US"/>
        </w:rPr>
        <w:t>imp</w:t>
      </w:r>
      <w:proofErr w:type="spellEnd"/>
      <w:r w:rsidRPr="00C96054">
        <w:rPr>
          <w:rFonts w:ascii="Times New Roman" w:hAnsi="Times New Roman"/>
          <w:sz w:val="22"/>
          <w:szCs w:val="22"/>
          <w:lang w:eastAsia="en-US"/>
        </w:rPr>
        <w:t>). Amb R s'han obtingut els següents resultats en els quals s'ha perdut algun nombre:</w:t>
      </w:r>
    </w:p>
    <w:p w:rsidR="00C96054" w:rsidRPr="00663F27" w:rsidRDefault="00C96054" w:rsidP="00C96054">
      <w:pPr>
        <w:pStyle w:val="SourceCode"/>
        <w:rPr>
          <w:sz w:val="18"/>
          <w:szCs w:val="18"/>
          <w:shd w:val="clear" w:color="auto" w:fill="F8F8F8"/>
        </w:rPr>
      </w:pPr>
      <w:r w:rsidRPr="00663F27">
        <w:rPr>
          <w:rStyle w:val="VerbatimChar"/>
          <w:sz w:val="18"/>
          <w:szCs w:val="18"/>
        </w:rPr>
        <w:t xml:space="preserve">##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>## Call: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lm(formula = </w:t>
      </w:r>
      <w:proofErr w:type="spellStart"/>
      <w:r w:rsidRPr="00663F27">
        <w:rPr>
          <w:rStyle w:val="VerbatimChar"/>
          <w:sz w:val="18"/>
          <w:szCs w:val="18"/>
        </w:rPr>
        <w:t>pre</w:t>
      </w:r>
      <w:proofErr w:type="spellEnd"/>
      <w:r w:rsidRPr="00663F27">
        <w:rPr>
          <w:rStyle w:val="VerbatimChar"/>
          <w:sz w:val="18"/>
          <w:szCs w:val="18"/>
        </w:rPr>
        <w:t xml:space="preserve"> ~ </w:t>
      </w:r>
      <w:proofErr w:type="spellStart"/>
      <w:r w:rsidRPr="00663F27">
        <w:rPr>
          <w:rStyle w:val="VerbatimChar"/>
          <w:sz w:val="18"/>
          <w:szCs w:val="18"/>
        </w:rPr>
        <w:t>imp</w:t>
      </w:r>
      <w:proofErr w:type="spellEnd"/>
      <w:r w:rsidRPr="00663F27">
        <w:rPr>
          <w:rStyle w:val="VerbatimChar"/>
          <w:sz w:val="18"/>
          <w:szCs w:val="18"/>
        </w:rPr>
        <w:t>)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>## Residuals: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    Min      1Q  </w:t>
      </w:r>
      <w:proofErr w:type="spellStart"/>
      <w:r w:rsidRPr="00663F27">
        <w:rPr>
          <w:rStyle w:val="VerbatimChar"/>
          <w:sz w:val="18"/>
          <w:szCs w:val="18"/>
        </w:rPr>
        <w:t>Median</w:t>
      </w:r>
      <w:proofErr w:type="spellEnd"/>
      <w:r w:rsidRPr="00663F27">
        <w:rPr>
          <w:rStyle w:val="VerbatimChar"/>
          <w:sz w:val="18"/>
          <w:szCs w:val="18"/>
        </w:rPr>
        <w:t xml:space="preserve">      3Q     Max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-3.7220 -1.7560  0.3621  1.5442  4.6438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proofErr w:type="spellStart"/>
      <w:r w:rsidRPr="00663F27">
        <w:rPr>
          <w:rStyle w:val="VerbatimChar"/>
          <w:sz w:val="18"/>
          <w:szCs w:val="18"/>
        </w:rPr>
        <w:t>Coefficients</w:t>
      </w:r>
      <w:proofErr w:type="spellEnd"/>
      <w:r w:rsidRPr="00663F27">
        <w:rPr>
          <w:rStyle w:val="VerbatimChar"/>
          <w:sz w:val="18"/>
          <w:szCs w:val="18"/>
        </w:rPr>
        <w:t>: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             </w:t>
      </w:r>
      <w:proofErr w:type="spellStart"/>
      <w:r w:rsidRPr="00663F27">
        <w:rPr>
          <w:rStyle w:val="VerbatimChar"/>
          <w:sz w:val="18"/>
          <w:szCs w:val="18"/>
        </w:rPr>
        <w:t>Estimate</w:t>
      </w:r>
      <w:proofErr w:type="spellEnd"/>
      <w:r w:rsidRPr="00663F27">
        <w:rPr>
          <w:rStyle w:val="VerbatimChar"/>
          <w:sz w:val="18"/>
          <w:szCs w:val="18"/>
        </w:rPr>
        <w:t xml:space="preserve"> </w:t>
      </w:r>
      <w:proofErr w:type="spellStart"/>
      <w:r w:rsidRPr="00663F27">
        <w:rPr>
          <w:rStyle w:val="VerbatimChar"/>
          <w:sz w:val="18"/>
          <w:szCs w:val="18"/>
        </w:rPr>
        <w:t>Std</w:t>
      </w:r>
      <w:proofErr w:type="spellEnd"/>
      <w:r w:rsidRPr="00663F27">
        <w:rPr>
          <w:rStyle w:val="VerbatimChar"/>
          <w:sz w:val="18"/>
          <w:szCs w:val="18"/>
        </w:rPr>
        <w:t xml:space="preserve">. Error t </w:t>
      </w:r>
      <w:proofErr w:type="spellStart"/>
      <w:r w:rsidRPr="00663F27">
        <w:rPr>
          <w:rStyle w:val="VerbatimChar"/>
          <w:sz w:val="18"/>
          <w:szCs w:val="18"/>
        </w:rPr>
        <w:t>value</w:t>
      </w:r>
      <w:proofErr w:type="spellEnd"/>
      <w:r w:rsidRPr="00663F27">
        <w:rPr>
          <w:rStyle w:val="VerbatimChar"/>
          <w:sz w:val="18"/>
          <w:szCs w:val="18"/>
        </w:rPr>
        <w:t xml:space="preserve"> Pr(&gt;|t|)   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>## (</w:t>
      </w:r>
      <w:proofErr w:type="spellStart"/>
      <w:r w:rsidRPr="00663F27">
        <w:rPr>
          <w:rStyle w:val="VerbatimChar"/>
          <w:sz w:val="18"/>
          <w:szCs w:val="18"/>
        </w:rPr>
        <w:t>Intercept</w:t>
      </w:r>
      <w:proofErr w:type="spellEnd"/>
      <w:r w:rsidRPr="00663F27">
        <w:rPr>
          <w:rStyle w:val="VerbatimChar"/>
          <w:sz w:val="18"/>
          <w:szCs w:val="18"/>
        </w:rPr>
        <w:t>) 12.074887   0.698676  17.283   &lt;2e-16 ***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proofErr w:type="spellStart"/>
      <w:r w:rsidRPr="00663F27">
        <w:rPr>
          <w:rStyle w:val="VerbatimChar"/>
          <w:sz w:val="18"/>
          <w:szCs w:val="18"/>
        </w:rPr>
        <w:t>imp</w:t>
      </w:r>
      <w:proofErr w:type="spellEnd"/>
      <w:r w:rsidRPr="00663F27">
        <w:rPr>
          <w:rStyle w:val="VerbatimChar"/>
          <w:sz w:val="18"/>
          <w:szCs w:val="18"/>
        </w:rPr>
        <w:t xml:space="preserve">         XXXXXXXXX   0.002175  -0.744    0.459   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>## ---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proofErr w:type="spellStart"/>
      <w:r w:rsidRPr="00663F27">
        <w:rPr>
          <w:rStyle w:val="VerbatimChar"/>
          <w:sz w:val="18"/>
          <w:szCs w:val="18"/>
        </w:rPr>
        <w:t>Signif</w:t>
      </w:r>
      <w:proofErr w:type="spellEnd"/>
      <w:r w:rsidRPr="00663F27">
        <w:rPr>
          <w:rStyle w:val="VerbatimChar"/>
          <w:sz w:val="18"/>
          <w:szCs w:val="18"/>
        </w:rPr>
        <w:t>. codes:  0 '***' 0.001 '**' 0.01 '*' 0.05 '.' 0.1 ' ' 1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Residual </w:t>
      </w:r>
      <w:proofErr w:type="spellStart"/>
      <w:r w:rsidRPr="00663F27">
        <w:rPr>
          <w:rStyle w:val="VerbatimChar"/>
          <w:sz w:val="18"/>
          <w:szCs w:val="18"/>
        </w:rPr>
        <w:t>standard</w:t>
      </w:r>
      <w:proofErr w:type="spellEnd"/>
      <w:r w:rsidRPr="00663F27">
        <w:rPr>
          <w:rStyle w:val="VerbatimChar"/>
          <w:sz w:val="18"/>
          <w:szCs w:val="18"/>
        </w:rPr>
        <w:t xml:space="preserve"> error: 2.361 on 97 </w:t>
      </w:r>
      <w:proofErr w:type="spellStart"/>
      <w:r w:rsidRPr="00663F27">
        <w:rPr>
          <w:rStyle w:val="VerbatimChar"/>
          <w:sz w:val="18"/>
          <w:szCs w:val="18"/>
        </w:rPr>
        <w:t>degrees</w:t>
      </w:r>
      <w:proofErr w:type="spellEnd"/>
      <w:r w:rsidRPr="00663F27">
        <w:rPr>
          <w:rStyle w:val="VerbatimChar"/>
          <w:sz w:val="18"/>
          <w:szCs w:val="18"/>
        </w:rPr>
        <w:t xml:space="preserve"> of </w:t>
      </w:r>
      <w:proofErr w:type="spellStart"/>
      <w:r w:rsidRPr="00663F27">
        <w:rPr>
          <w:rStyle w:val="VerbatimChar"/>
          <w:sz w:val="18"/>
          <w:szCs w:val="18"/>
        </w:rPr>
        <w:t>freedom</w:t>
      </w:r>
      <w:proofErr w:type="spellEnd"/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proofErr w:type="spellStart"/>
      <w:r w:rsidRPr="00663F27">
        <w:rPr>
          <w:rStyle w:val="VerbatimChar"/>
          <w:sz w:val="18"/>
          <w:szCs w:val="18"/>
        </w:rPr>
        <w:t>Multiple</w:t>
      </w:r>
      <w:proofErr w:type="spellEnd"/>
      <w:r w:rsidRPr="00663F27">
        <w:rPr>
          <w:rStyle w:val="VerbatimChar"/>
          <w:sz w:val="18"/>
          <w:szCs w:val="18"/>
        </w:rPr>
        <w:t xml:space="preserve"> R-</w:t>
      </w:r>
      <w:proofErr w:type="spellStart"/>
      <w:r w:rsidRPr="00663F27">
        <w:rPr>
          <w:rStyle w:val="VerbatimChar"/>
          <w:sz w:val="18"/>
          <w:szCs w:val="18"/>
        </w:rPr>
        <w:t>squared</w:t>
      </w:r>
      <w:proofErr w:type="spellEnd"/>
      <w:r w:rsidRPr="00663F27">
        <w:rPr>
          <w:rStyle w:val="VerbatimChar"/>
          <w:sz w:val="18"/>
          <w:szCs w:val="18"/>
        </w:rPr>
        <w:t xml:space="preserve">:  0.005677,   </w:t>
      </w:r>
      <w:proofErr w:type="spellStart"/>
      <w:r w:rsidRPr="00663F27">
        <w:rPr>
          <w:rStyle w:val="VerbatimChar"/>
          <w:sz w:val="18"/>
          <w:szCs w:val="18"/>
        </w:rPr>
        <w:t>Adjusted</w:t>
      </w:r>
      <w:proofErr w:type="spellEnd"/>
      <w:r w:rsidRPr="00663F27">
        <w:rPr>
          <w:rStyle w:val="VerbatimChar"/>
          <w:sz w:val="18"/>
          <w:szCs w:val="18"/>
        </w:rPr>
        <w:t xml:space="preserve"> R-</w:t>
      </w:r>
      <w:proofErr w:type="spellStart"/>
      <w:r w:rsidRPr="00663F27">
        <w:rPr>
          <w:rStyle w:val="VerbatimChar"/>
          <w:sz w:val="18"/>
          <w:szCs w:val="18"/>
        </w:rPr>
        <w:t>squared</w:t>
      </w:r>
      <w:proofErr w:type="spellEnd"/>
      <w:r w:rsidRPr="00663F27">
        <w:rPr>
          <w:rStyle w:val="VerbatimChar"/>
          <w:sz w:val="18"/>
          <w:szCs w:val="18"/>
        </w:rPr>
        <w:t xml:space="preserve">:  -0.004574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>## F-</w:t>
      </w:r>
      <w:proofErr w:type="spellStart"/>
      <w:r w:rsidRPr="00663F27">
        <w:rPr>
          <w:rStyle w:val="VerbatimChar"/>
          <w:sz w:val="18"/>
          <w:szCs w:val="18"/>
        </w:rPr>
        <w:t>statistic</w:t>
      </w:r>
      <w:proofErr w:type="spellEnd"/>
      <w:r w:rsidRPr="00663F27">
        <w:rPr>
          <w:rStyle w:val="VerbatimChar"/>
          <w:sz w:val="18"/>
          <w:szCs w:val="18"/>
        </w:rPr>
        <w:t xml:space="preserve">: 0.5538 on 1 </w:t>
      </w:r>
      <w:proofErr w:type="spellStart"/>
      <w:r w:rsidRPr="00663F27">
        <w:rPr>
          <w:rStyle w:val="VerbatimChar"/>
          <w:sz w:val="18"/>
          <w:szCs w:val="18"/>
        </w:rPr>
        <w:t>and</w:t>
      </w:r>
      <w:proofErr w:type="spellEnd"/>
      <w:r w:rsidRPr="00663F27">
        <w:rPr>
          <w:rStyle w:val="VerbatimChar"/>
          <w:sz w:val="18"/>
          <w:szCs w:val="18"/>
        </w:rPr>
        <w:t xml:space="preserve"> 97 DF,  p-</w:t>
      </w:r>
      <w:proofErr w:type="spellStart"/>
      <w:r w:rsidRPr="00663F27">
        <w:rPr>
          <w:rStyle w:val="VerbatimChar"/>
          <w:sz w:val="18"/>
          <w:szCs w:val="18"/>
        </w:rPr>
        <w:t>value</w:t>
      </w:r>
      <w:proofErr w:type="spellEnd"/>
      <w:r w:rsidRPr="00663F27">
        <w:rPr>
          <w:rStyle w:val="VerbatimChar"/>
          <w:sz w:val="18"/>
          <w:szCs w:val="18"/>
        </w:rPr>
        <w:t>: 0.4586</w:t>
      </w:r>
    </w:p>
    <w:p w:rsidR="00C96054" w:rsidRPr="00663F27" w:rsidRDefault="00C96054" w:rsidP="00C96054">
      <w:pPr>
        <w:spacing w:after="100"/>
        <w:rPr>
          <w:sz w:val="22"/>
          <w:szCs w:val="22"/>
        </w:rPr>
      </w:pPr>
    </w:p>
    <w:p w:rsidR="00C96054" w:rsidRPr="00C96054" w:rsidRDefault="00C96054" w:rsidP="00C96054">
      <w:pPr>
        <w:spacing w:after="100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 xml:space="preserve">a) Calculeu la recta de regressió del preu unitari dels </w:t>
      </w:r>
      <w:r w:rsidRPr="00C96054">
        <w:rPr>
          <w:rFonts w:ascii="Times New Roman" w:hAnsi="Times New Roman"/>
          <w:sz w:val="22"/>
          <w:szCs w:val="22"/>
          <w:lang w:eastAsia="en-US"/>
        </w:rPr>
        <w:t>prospectes</w:t>
      </w:r>
      <w:r w:rsidRPr="00C96054">
        <w:rPr>
          <w:rFonts w:ascii="Times New Roman" w:hAnsi="Times New Roman"/>
          <w:sz w:val="22"/>
          <w:szCs w:val="22"/>
        </w:rPr>
        <w:t xml:space="preserve"> sabent que el preu esperat per a una impressió de 65 prospectes és 11,969652€; useu quatre decimals.</w:t>
      </w:r>
    </w:p>
    <w:p w:rsidR="00C96054" w:rsidRPr="00C96054" w:rsidRDefault="00C96054" w:rsidP="00C96054">
      <w:pPr>
        <w:spacing w:after="100"/>
        <w:rPr>
          <w:rFonts w:ascii="Times New Roman" w:hAnsi="Times New Roman"/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 xml:space="preserve">b) Interpreteu els </w:t>
      </w:r>
      <w:bookmarkStart w:id="5" w:name="_GoBack"/>
      <w:bookmarkEnd w:id="5"/>
      <w:r w:rsidRPr="00C96054">
        <w:rPr>
          <w:rFonts w:ascii="Times New Roman" w:hAnsi="Times New Roman"/>
          <w:sz w:val="22"/>
          <w:szCs w:val="22"/>
        </w:rPr>
        <w:t>coeficients obtinguts.</w:t>
      </w:r>
    </w:p>
    <w:p w:rsidR="00C96054" w:rsidRPr="00663F27" w:rsidRDefault="00C96054" w:rsidP="00C96054">
      <w:pPr>
        <w:spacing w:after="100"/>
        <w:jc w:val="both"/>
        <w:rPr>
          <w:sz w:val="22"/>
          <w:szCs w:val="22"/>
        </w:rPr>
      </w:pPr>
      <w:r w:rsidRPr="00C96054">
        <w:rPr>
          <w:rFonts w:ascii="Times New Roman" w:hAnsi="Times New Roman"/>
          <w:sz w:val="22"/>
          <w:szCs w:val="22"/>
        </w:rPr>
        <w:t xml:space="preserve">c) Calculeu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C96054">
        <w:rPr>
          <w:rFonts w:ascii="Times New Roman" w:hAnsi="Times New Roman"/>
          <w:sz w:val="22"/>
          <w:szCs w:val="22"/>
        </w:rPr>
        <w:t xml:space="preserve"> i indiqueu si és un bon ajust</w:t>
      </w:r>
      <w:r w:rsidRPr="00663F27">
        <w:rPr>
          <w:sz w:val="22"/>
          <w:szCs w:val="22"/>
        </w:rPr>
        <w:t>.</w:t>
      </w:r>
    </w:p>
    <w:p w:rsidR="00C96054" w:rsidRPr="00663F27" w:rsidRDefault="00C96054" w:rsidP="00C96054">
      <w:pPr>
        <w:spacing w:after="100"/>
        <w:jc w:val="both"/>
        <w:rPr>
          <w:i/>
        </w:rPr>
      </w:pPr>
      <w:r w:rsidRPr="00663F27">
        <w:rPr>
          <w:i/>
        </w:rPr>
        <w:t>Criteris de puntuació i valoració (sobre 10): a) Fórmules i càlculs 4 punts.  b) 3 punts. c) 3 punts.</w:t>
      </w:r>
    </w:p>
    <w:p w:rsidR="000E4B67" w:rsidRDefault="000E4B67">
      <w:r>
        <w:br w:type="page"/>
      </w:r>
      <w:r>
        <w:lastRenderedPageBreak/>
        <w:fldChar w:fldCharType="begin"/>
      </w:r>
      <w:r>
        <w:instrText xml:space="preserve">  </w:instrText>
      </w:r>
      <w:r>
        <w:fldChar w:fldCharType="end"/>
      </w:r>
      <w:r w:rsidR="006D7CB9">
        <w:br w:type="page"/>
      </w:r>
      <w:r w:rsidR="00E6297E">
        <w:lastRenderedPageBreak/>
        <w:br w:type="page"/>
      </w:r>
      <w:r w:rsidR="00E6297E">
        <w:lastRenderedPageBreak/>
        <w:br w:type="page"/>
      </w:r>
      <w:r w:rsidR="00E6297E">
        <w:lastRenderedPageBreak/>
        <w:br w:type="page"/>
      </w:r>
      <w:r w:rsidR="00E6297E">
        <w:lastRenderedPageBreak/>
        <w:br w:type="page"/>
      </w:r>
    </w:p>
    <w:sectPr w:rsidR="000E4B67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81A" w:rsidRDefault="00D5381A">
      <w:r>
        <w:separator/>
      </w:r>
    </w:p>
  </w:endnote>
  <w:endnote w:type="continuationSeparator" w:id="0">
    <w:p w:rsidR="00D5381A" w:rsidRDefault="00D5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one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OC Sans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vC128b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panose1 w:val="02000000000000000000"/>
    <w:charset w:val="00"/>
    <w:family w:val="auto"/>
    <w:pitch w:val="variable"/>
    <w:sig w:usb0="A00000FF" w:usb1="5001205B" w:usb2="0000001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Default="000E4B67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0E4B67" w:rsidRDefault="000E4B67">
    <w:pPr>
      <w:pStyle w:val="Peu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Pr="001D7BCC" w:rsidRDefault="000E4B67">
    <w:pPr>
      <w:pStyle w:val="Peu"/>
      <w:ind w:right="360"/>
      <w:jc w:val="center"/>
      <w:rPr>
        <w:rFonts w:ascii="UOC Sans" w:hAnsi="UOC Sans"/>
      </w:rPr>
    </w:pPr>
    <w:r w:rsidRPr="001D7BCC">
      <w:rPr>
        <w:rFonts w:ascii="UOC Sans" w:hAnsi="UOC Sans"/>
      </w:rPr>
      <w:t xml:space="preserve">Pàgina </w:t>
    </w:r>
    <w:r w:rsidRPr="001D7BCC">
      <w:rPr>
        <w:rFonts w:ascii="UOC Sans" w:hAnsi="UOC Sans"/>
      </w:rPr>
      <w:fldChar w:fldCharType="begin"/>
    </w:r>
    <w:r w:rsidRPr="001D7BCC">
      <w:rPr>
        <w:rFonts w:ascii="UOC Sans" w:hAnsi="UOC Sans"/>
      </w:rPr>
      <w:instrText xml:space="preserve"> PAGE </w:instrText>
    </w:r>
    <w:r w:rsidRPr="001D7BCC">
      <w:rPr>
        <w:rFonts w:ascii="UOC Sans" w:hAnsi="UOC Sans"/>
      </w:rPr>
      <w:fldChar w:fldCharType="separate"/>
    </w:r>
    <w:r w:rsidR="00C96054">
      <w:rPr>
        <w:rFonts w:ascii="UOC Sans" w:hAnsi="UOC Sans"/>
        <w:noProof/>
      </w:rPr>
      <w:t>10</w:t>
    </w:r>
    <w:r w:rsidRPr="001D7BCC">
      <w:rPr>
        <w:rFonts w:ascii="UOC Sans" w:hAnsi="UOC Sans"/>
      </w:rPr>
      <w:fldChar w:fldCharType="end"/>
    </w:r>
    <w:r w:rsidRPr="001D7BCC">
      <w:rPr>
        <w:rFonts w:ascii="UOC Sans" w:hAnsi="UOC Sans"/>
      </w:rPr>
      <w:t xml:space="preserve"> de </w:t>
    </w:r>
    <w:r w:rsidRPr="001D7BCC">
      <w:rPr>
        <w:rFonts w:ascii="UOC Sans" w:hAnsi="UOC Sans"/>
      </w:rPr>
      <w:fldChar w:fldCharType="begin"/>
    </w:r>
    <w:r w:rsidRPr="001D7BCC">
      <w:rPr>
        <w:rFonts w:ascii="UOC Sans" w:hAnsi="UOC Sans"/>
      </w:rPr>
      <w:instrText xml:space="preserve"> NUMPAGES </w:instrText>
    </w:r>
    <w:r w:rsidRPr="001D7BCC">
      <w:rPr>
        <w:rFonts w:ascii="UOC Sans" w:hAnsi="UOC Sans"/>
      </w:rPr>
      <w:fldChar w:fldCharType="separate"/>
    </w:r>
    <w:r w:rsidR="00C96054">
      <w:rPr>
        <w:rFonts w:ascii="UOC Sans" w:hAnsi="UOC Sans"/>
        <w:noProof/>
      </w:rPr>
      <w:t>10</w:t>
    </w:r>
    <w:r w:rsidRPr="001D7BCC">
      <w:rPr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81A" w:rsidRDefault="00D5381A">
      <w:r>
        <w:separator/>
      </w:r>
    </w:p>
  </w:footnote>
  <w:footnote w:type="continuationSeparator" w:id="0">
    <w:p w:rsidR="00D5381A" w:rsidRDefault="00D53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Pr="00F001B0" w:rsidRDefault="000E4B67">
    <w:pPr>
      <w:pStyle w:val="Capalera"/>
      <w:rPr>
        <w:sz w:val="16"/>
        <w:szCs w:val="16"/>
      </w:rPr>
    </w:pPr>
  </w:p>
  <w:p w:rsidR="000E4B67" w:rsidRDefault="009F5396" w:rsidP="00C17C22">
    <w:pPr>
      <w:pStyle w:val="Capalera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66BB8" w:rsidRDefault="00F66BB8" w:rsidP="00F66BB8">
                          <w:pPr>
                            <w:jc w:val="center"/>
                          </w:pPr>
                        </w:p>
                        <w:p w:rsidR="00693991" w:rsidRDefault="00693991" w:rsidP="00F66BB8">
                          <w:pPr>
                            <w:jc w:val="center"/>
                          </w:pPr>
                        </w:p>
                        <w:p w:rsidR="00F66BB8" w:rsidRPr="00891D7F" w:rsidRDefault="009F5396" w:rsidP="00891D7F">
                          <w:pPr>
                            <w:jc w:val="right"/>
                          </w:pPr>
                          <w:r>
                            <w:rPr>
                              <w:noProof/>
                              <w:lang w:eastAsia="ca-ES"/>
                            </w:rPr>
                            <w:drawing>
                              <wp:inline distT="0" distB="0" distL="0" distR="0">
                                <wp:extent cx="1381125" cy="504825"/>
                                <wp:effectExtent l="0" t="0" r="9525" b="9525"/>
                                <wp:docPr id="3" name="Imatge 1" descr="UOC_masterbrand_negre-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UOC_masterbrand_negre-0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81125" cy="504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7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693991" w:rsidP="00F66BB8">
                    <w:pPr>
                      <w:jc w:val="center"/>
                    </w:pPr>
                  </w:p>
                  <w:p w:rsidR="00F66BB8" w:rsidRPr="00891D7F" w:rsidRDefault="009F5396" w:rsidP="00891D7F">
                    <w:pPr>
                      <w:jc w:val="right"/>
                    </w:pPr>
                    <w:r>
                      <w:rPr>
                        <w:noProof/>
                        <w:lang w:eastAsia="ca-ES"/>
                      </w:rPr>
                      <w:drawing>
                        <wp:inline distT="0" distB="0" distL="0" distR="0">
                          <wp:extent cx="1381125" cy="504825"/>
                          <wp:effectExtent l="0" t="0" r="9525" b="9525"/>
                          <wp:docPr id="3" name="Imatge 1" descr="UOC_masterbrand_negre-0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UOC_masterbrand_negre-0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  <w:lang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849CB9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:rsidR="000E4B67" w:rsidRDefault="000E4B67">
    <w:pPr>
      <w:pStyle w:val="Capalera"/>
      <w:rPr>
        <w:rFonts w:ascii="StoneSerif" w:hAnsi="StoneSerif"/>
        <w:sz w:val="18"/>
      </w:rPr>
    </w:pPr>
  </w:p>
  <w:p w:rsidR="00F66BB8" w:rsidRPr="00F66BB8" w:rsidRDefault="00F66BB8">
    <w:pPr>
      <w:pStyle w:val="Capalera"/>
      <w:jc w:val="center"/>
      <w:rPr>
        <w:rFonts w:ascii="Stone" w:hAnsi="Stone"/>
        <w:b/>
        <w:sz w:val="16"/>
        <w:szCs w:val="16"/>
      </w:rPr>
    </w:pPr>
  </w:p>
  <w:p w:rsidR="000E4B67" w:rsidRPr="001D7BCC" w:rsidRDefault="00511763">
    <w:pPr>
      <w:pStyle w:val="Capalera"/>
      <w:jc w:val="center"/>
      <w:rPr>
        <w:rFonts w:ascii="UOC Sans" w:hAnsi="UOC Sans"/>
        <w:sz w:val="40"/>
        <w:szCs w:val="40"/>
      </w:rPr>
    </w:pPr>
    <w:r w:rsidRPr="001D7BCC">
      <w:rPr>
        <w:rFonts w:ascii="UOC Sans" w:hAnsi="UOC Sans"/>
        <w:b/>
        <w:sz w:val="40"/>
        <w:szCs w:val="40"/>
      </w:rPr>
      <w:t>Examen</w:t>
    </w:r>
    <w:r w:rsidR="004175B5" w:rsidRPr="001D7BCC">
      <w:rPr>
        <w:rFonts w:ascii="UOC Sans" w:hAnsi="UOC Sans"/>
        <w:b/>
        <w:sz w:val="40"/>
        <w:szCs w:val="40"/>
      </w:rPr>
      <w:t xml:space="preserve"> </w:t>
    </w:r>
    <w:r w:rsidR="00401A14" w:rsidRPr="001D7BCC">
      <w:rPr>
        <w:rFonts w:ascii="UOC Sans" w:hAnsi="UOC Sans"/>
        <w:sz w:val="40"/>
        <w:szCs w:val="40"/>
      </w:rPr>
      <w:t>20</w:t>
    </w:r>
    <w:r w:rsidR="00693FA5" w:rsidRPr="001D7BCC">
      <w:rPr>
        <w:rFonts w:ascii="UOC Sans" w:hAnsi="UOC Sans"/>
        <w:sz w:val="40"/>
        <w:szCs w:val="40"/>
      </w:rPr>
      <w:t>1</w:t>
    </w:r>
    <w:r w:rsidR="00C11743" w:rsidRPr="001D7BCC">
      <w:rPr>
        <w:rFonts w:ascii="UOC Sans" w:hAnsi="UOC Sans"/>
        <w:sz w:val="40"/>
        <w:szCs w:val="40"/>
      </w:rPr>
      <w:t>7</w:t>
    </w:r>
    <w:r w:rsidR="00401A14" w:rsidRPr="001D7BCC">
      <w:rPr>
        <w:rFonts w:ascii="UOC Sans" w:hAnsi="UOC Sans"/>
        <w:sz w:val="40"/>
        <w:szCs w:val="40"/>
      </w:rPr>
      <w:t>/</w:t>
    </w:r>
    <w:r w:rsidR="00B14FA7" w:rsidRPr="001D7BCC">
      <w:rPr>
        <w:rFonts w:ascii="UOC Sans" w:hAnsi="UOC Sans"/>
        <w:sz w:val="40"/>
        <w:szCs w:val="40"/>
      </w:rPr>
      <w:t>1</w:t>
    </w:r>
    <w:r w:rsidR="00C11743" w:rsidRPr="001D7BCC">
      <w:rPr>
        <w:rFonts w:ascii="UOC Sans" w:hAnsi="UOC Sans"/>
        <w:sz w:val="40"/>
        <w:szCs w:val="40"/>
      </w:rPr>
      <w:t>8</w:t>
    </w:r>
    <w:r w:rsidR="00401A14" w:rsidRPr="001D7BCC">
      <w:rPr>
        <w:rFonts w:ascii="UOC Sans" w:hAnsi="UOC Sans"/>
        <w:sz w:val="40"/>
        <w:szCs w:val="40"/>
      </w:rPr>
      <w:t>-</w:t>
    </w:r>
    <w:r w:rsidR="009B6887">
      <w:rPr>
        <w:rFonts w:ascii="UOC Sans" w:hAnsi="UOC Sans"/>
        <w:sz w:val="40"/>
        <w:szCs w:val="40"/>
      </w:rPr>
      <w:t>2</w:t>
    </w:r>
  </w:p>
  <w:p w:rsidR="000E4B67" w:rsidRPr="00F001B0" w:rsidRDefault="000E4B67">
    <w:pPr>
      <w:pStyle w:val="Capalera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>
      <w:trPr>
        <w:trHeight w:val="386"/>
      </w:trPr>
      <w:tc>
        <w:tcPr>
          <w:tcW w:w="6024" w:type="dxa"/>
          <w:vAlign w:val="center"/>
        </w:tcPr>
        <w:p w:rsidR="000E4B67" w:rsidRPr="001D7BCC" w:rsidRDefault="000E4B67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1D7BCC">
            <w:rPr>
              <w:rFonts w:ascii="UOC Sans Bold" w:hAnsi="UOC Sans Bold"/>
              <w:sz w:val="24"/>
              <w:szCs w:val="24"/>
            </w:rPr>
            <w:t>Assignatura</w:t>
          </w:r>
        </w:p>
      </w:tc>
      <w:tc>
        <w:tcPr>
          <w:tcW w:w="1276" w:type="dxa"/>
          <w:vAlign w:val="center"/>
        </w:tcPr>
        <w:p w:rsidR="000E4B67" w:rsidRPr="001D7BCC" w:rsidRDefault="000E4B67" w:rsidP="001D7BCC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1D7BCC">
            <w:rPr>
              <w:rFonts w:ascii="UOC Sans Bold" w:hAnsi="UOC Sans Bold"/>
              <w:sz w:val="24"/>
              <w:szCs w:val="24"/>
            </w:rPr>
            <w:t>Codi</w:t>
          </w:r>
        </w:p>
      </w:tc>
      <w:tc>
        <w:tcPr>
          <w:tcW w:w="1275" w:type="dxa"/>
          <w:vAlign w:val="center"/>
        </w:tcPr>
        <w:p w:rsidR="000E4B67" w:rsidRPr="001D7BCC" w:rsidRDefault="000E4B67" w:rsidP="001D7BCC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1D7BCC">
            <w:rPr>
              <w:rFonts w:ascii="UOC Sans Bold" w:hAnsi="UOC Sans Bold"/>
              <w:sz w:val="24"/>
              <w:szCs w:val="24"/>
            </w:rPr>
            <w:t>Data</w:t>
          </w:r>
        </w:p>
      </w:tc>
      <w:tc>
        <w:tcPr>
          <w:tcW w:w="1276" w:type="dxa"/>
          <w:vAlign w:val="center"/>
        </w:tcPr>
        <w:p w:rsidR="000E4B67" w:rsidRPr="001D7BCC" w:rsidRDefault="000E4B67" w:rsidP="001D7BCC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1D7BCC">
            <w:rPr>
              <w:rFonts w:ascii="UOC Sans Bold" w:hAnsi="UOC Sans Bold"/>
              <w:sz w:val="24"/>
              <w:szCs w:val="24"/>
            </w:rPr>
            <w:t>Hora inici</w:t>
          </w:r>
        </w:p>
      </w:tc>
    </w:tr>
    <w:tr w:rsidR="000E4B67">
      <w:trPr>
        <w:trHeight w:val="277"/>
      </w:trPr>
      <w:tc>
        <w:tcPr>
          <w:tcW w:w="6024" w:type="dxa"/>
          <w:vAlign w:val="center"/>
        </w:tcPr>
        <w:p w:rsidR="000E4B67" w:rsidRPr="001D7BCC" w:rsidRDefault="006F4FC3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Estadística</w:t>
          </w:r>
        </w:p>
      </w:tc>
      <w:tc>
        <w:tcPr>
          <w:tcW w:w="1276" w:type="dxa"/>
          <w:vAlign w:val="center"/>
        </w:tcPr>
        <w:p w:rsidR="000E4B67" w:rsidRPr="001D7BCC" w:rsidRDefault="006F4FC3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05.568</w:t>
          </w:r>
        </w:p>
      </w:tc>
      <w:tc>
        <w:tcPr>
          <w:tcW w:w="1275" w:type="dxa"/>
          <w:vAlign w:val="center"/>
        </w:tcPr>
        <w:p w:rsidR="000E4B67" w:rsidRPr="001D7BCC" w:rsidRDefault="006F4FC3">
          <w:pPr>
            <w:pStyle w:val="Capalera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16/06/2018</w:t>
          </w:r>
        </w:p>
      </w:tc>
      <w:tc>
        <w:tcPr>
          <w:tcW w:w="1276" w:type="dxa"/>
          <w:vAlign w:val="center"/>
        </w:tcPr>
        <w:p w:rsidR="000E4B67" w:rsidRPr="001D7BCC" w:rsidRDefault="006F4FC3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09:00</w:t>
          </w:r>
        </w:p>
      </w:tc>
    </w:tr>
  </w:tbl>
  <w:p w:rsidR="000E4B67" w:rsidRDefault="000E4B67">
    <w:pPr>
      <w:pStyle w:val="Capalera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8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>
    <w:nsid w:val="27E006CF"/>
    <w:multiLevelType w:val="hybridMultilevel"/>
    <w:tmpl w:val="6430EEA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5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6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9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29"/>
  </w:num>
  <w:num w:numId="4">
    <w:abstractNumId w:val="22"/>
  </w:num>
  <w:num w:numId="5">
    <w:abstractNumId w:val="8"/>
  </w:num>
  <w:num w:numId="6">
    <w:abstractNumId w:val="15"/>
  </w:num>
  <w:num w:numId="7">
    <w:abstractNumId w:val="7"/>
  </w:num>
  <w:num w:numId="8">
    <w:abstractNumId w:val="38"/>
  </w:num>
  <w:num w:numId="9">
    <w:abstractNumId w:val="3"/>
  </w:num>
  <w:num w:numId="10">
    <w:abstractNumId w:val="35"/>
  </w:num>
  <w:num w:numId="11">
    <w:abstractNumId w:val="24"/>
  </w:num>
  <w:num w:numId="12">
    <w:abstractNumId w:val="14"/>
  </w:num>
  <w:num w:numId="13">
    <w:abstractNumId w:val="6"/>
  </w:num>
  <w:num w:numId="14">
    <w:abstractNumId w:val="12"/>
  </w:num>
  <w:num w:numId="15">
    <w:abstractNumId w:val="30"/>
  </w:num>
  <w:num w:numId="16">
    <w:abstractNumId w:val="25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7"/>
  </w:num>
  <w:num w:numId="22">
    <w:abstractNumId w:val="11"/>
  </w:num>
  <w:num w:numId="23">
    <w:abstractNumId w:val="27"/>
  </w:num>
  <w:num w:numId="24">
    <w:abstractNumId w:val="34"/>
  </w:num>
  <w:num w:numId="25">
    <w:abstractNumId w:val="31"/>
  </w:num>
  <w:num w:numId="26">
    <w:abstractNumId w:val="19"/>
  </w:num>
  <w:num w:numId="27">
    <w:abstractNumId w:val="32"/>
  </w:num>
  <w:num w:numId="28">
    <w:abstractNumId w:val="1"/>
  </w:num>
  <w:num w:numId="29">
    <w:abstractNumId w:val="13"/>
  </w:num>
  <w:num w:numId="30">
    <w:abstractNumId w:val="28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6"/>
  </w:num>
  <w:num w:numId="36">
    <w:abstractNumId w:val="39"/>
  </w:num>
  <w:num w:numId="37">
    <w:abstractNumId w:val="33"/>
  </w:num>
  <w:num w:numId="38">
    <w:abstractNumId w:val="17"/>
  </w:num>
  <w:num w:numId="39">
    <w:abstractNumId w:val="4"/>
  </w:num>
  <w:num w:numId="40">
    <w:abstractNumId w:val="40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C9j7YXH67uCLXldtd85zsGzE8XWu19rJxpxLkZgCyuR9/C2a6JidpTF1gVreVIbTkEVTRfFyejlOqPqXwXLsQ==" w:salt="FUUp6oDt2xE62T7QmgnOA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2C"/>
    <w:rsid w:val="00034132"/>
    <w:rsid w:val="000E4B67"/>
    <w:rsid w:val="00141399"/>
    <w:rsid w:val="00147BCE"/>
    <w:rsid w:val="001A39FA"/>
    <w:rsid w:val="001A5D7F"/>
    <w:rsid w:val="001D7BCC"/>
    <w:rsid w:val="00222491"/>
    <w:rsid w:val="00267C61"/>
    <w:rsid w:val="00287824"/>
    <w:rsid w:val="00292C13"/>
    <w:rsid w:val="002A4E53"/>
    <w:rsid w:val="002C7E02"/>
    <w:rsid w:val="002D4F5F"/>
    <w:rsid w:val="002D5CAA"/>
    <w:rsid w:val="002E62CC"/>
    <w:rsid w:val="002F50A0"/>
    <w:rsid w:val="00306414"/>
    <w:rsid w:val="003065B6"/>
    <w:rsid w:val="00326A39"/>
    <w:rsid w:val="00355E23"/>
    <w:rsid w:val="003770B6"/>
    <w:rsid w:val="003B357C"/>
    <w:rsid w:val="003C2151"/>
    <w:rsid w:val="003E5380"/>
    <w:rsid w:val="00401A14"/>
    <w:rsid w:val="004175B5"/>
    <w:rsid w:val="00435877"/>
    <w:rsid w:val="00483BDF"/>
    <w:rsid w:val="0050547D"/>
    <w:rsid w:val="00511763"/>
    <w:rsid w:val="005651E9"/>
    <w:rsid w:val="00572FBB"/>
    <w:rsid w:val="005753C9"/>
    <w:rsid w:val="00576F7B"/>
    <w:rsid w:val="00597776"/>
    <w:rsid w:val="005A08B5"/>
    <w:rsid w:val="005C29D3"/>
    <w:rsid w:val="005E0EF5"/>
    <w:rsid w:val="005F4D1D"/>
    <w:rsid w:val="005F58E4"/>
    <w:rsid w:val="0060103F"/>
    <w:rsid w:val="00602A9E"/>
    <w:rsid w:val="00613F85"/>
    <w:rsid w:val="006212CE"/>
    <w:rsid w:val="00642115"/>
    <w:rsid w:val="00651DCC"/>
    <w:rsid w:val="00693991"/>
    <w:rsid w:val="00693FA5"/>
    <w:rsid w:val="006B4431"/>
    <w:rsid w:val="006D040C"/>
    <w:rsid w:val="006D7CB9"/>
    <w:rsid w:val="006F4FC3"/>
    <w:rsid w:val="00740A81"/>
    <w:rsid w:val="00746215"/>
    <w:rsid w:val="007718C6"/>
    <w:rsid w:val="00774DD1"/>
    <w:rsid w:val="00782680"/>
    <w:rsid w:val="0079064B"/>
    <w:rsid w:val="007B2C27"/>
    <w:rsid w:val="007C1883"/>
    <w:rsid w:val="007F069F"/>
    <w:rsid w:val="00810401"/>
    <w:rsid w:val="00891D7F"/>
    <w:rsid w:val="008D6995"/>
    <w:rsid w:val="008E76CB"/>
    <w:rsid w:val="00971B2C"/>
    <w:rsid w:val="009B6887"/>
    <w:rsid w:val="009C25F2"/>
    <w:rsid w:val="009D6EE9"/>
    <w:rsid w:val="009E45AF"/>
    <w:rsid w:val="009F5396"/>
    <w:rsid w:val="00A321FC"/>
    <w:rsid w:val="00A32E4F"/>
    <w:rsid w:val="00A36B78"/>
    <w:rsid w:val="00A64702"/>
    <w:rsid w:val="00AB2F82"/>
    <w:rsid w:val="00AD304E"/>
    <w:rsid w:val="00AF338F"/>
    <w:rsid w:val="00B14FA7"/>
    <w:rsid w:val="00B47F85"/>
    <w:rsid w:val="00B64F94"/>
    <w:rsid w:val="00BD228D"/>
    <w:rsid w:val="00C11743"/>
    <w:rsid w:val="00C17380"/>
    <w:rsid w:val="00C17C22"/>
    <w:rsid w:val="00C36347"/>
    <w:rsid w:val="00C845FA"/>
    <w:rsid w:val="00C96054"/>
    <w:rsid w:val="00CE7794"/>
    <w:rsid w:val="00CF362C"/>
    <w:rsid w:val="00D322BD"/>
    <w:rsid w:val="00D5381A"/>
    <w:rsid w:val="00D9569A"/>
    <w:rsid w:val="00E6297E"/>
    <w:rsid w:val="00E869BB"/>
    <w:rsid w:val="00F001B0"/>
    <w:rsid w:val="00F61A4B"/>
    <w:rsid w:val="00F66BB8"/>
    <w:rsid w:val="00FA4CD9"/>
    <w:rsid w:val="00FD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3FD45C59-D15D-451E-B438-38AF099B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s-ES"/>
    </w:rPr>
  </w:style>
  <w:style w:type="paragraph" w:styleId="Ttol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ol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ol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ol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ol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ol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ol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pPr>
      <w:tabs>
        <w:tab w:val="center" w:pos="4252"/>
        <w:tab w:val="right" w:pos="8504"/>
      </w:tabs>
    </w:pPr>
  </w:style>
  <w:style w:type="paragraph" w:styleId="Peu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usdelletraperdefectedelpargraf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independent">
    <w:name w:val="Body Text"/>
    <w:basedOn w:val="Normal"/>
    <w:pPr>
      <w:jc w:val="both"/>
    </w:pPr>
  </w:style>
  <w:style w:type="character" w:styleId="Textennegreta">
    <w:name w:val="Strong"/>
    <w:qFormat/>
    <w:rPr>
      <w:b/>
    </w:rPr>
  </w:style>
  <w:style w:type="paragraph" w:styleId="Textsenseformat">
    <w:name w:val="Plain Text"/>
    <w:aliases w:val="Car Car Car"/>
    <w:basedOn w:val="Normal"/>
    <w:link w:val="TextsenseformatCar"/>
    <w:rsid w:val="00C96054"/>
    <w:rPr>
      <w:rFonts w:ascii="Courier New" w:hAnsi="Courier New" w:cs="Courier New"/>
    </w:rPr>
  </w:style>
  <w:style w:type="character" w:customStyle="1" w:styleId="TextsenseformatCar">
    <w:name w:val="Text sense format Car"/>
    <w:aliases w:val="Car Car Car Car"/>
    <w:basedOn w:val="Tipusdelletraperdefectedelpargraf"/>
    <w:link w:val="Textsenseformat"/>
    <w:rsid w:val="00C96054"/>
    <w:rPr>
      <w:rFonts w:ascii="Courier New" w:hAnsi="Courier New" w:cs="Courier New"/>
      <w:lang w:eastAsia="es-ES"/>
    </w:rPr>
  </w:style>
  <w:style w:type="paragraph" w:customStyle="1" w:styleId="Compact">
    <w:name w:val="Compact"/>
    <w:basedOn w:val="Normal"/>
    <w:qFormat/>
    <w:rsid w:val="00C96054"/>
    <w:pPr>
      <w:spacing w:before="36" w:after="36" w:line="259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VerbatimChar">
    <w:name w:val="Verbatim Char"/>
    <w:basedOn w:val="Tipusdelletraperdefectedelpargraf"/>
    <w:link w:val="SourceCode"/>
    <w:rsid w:val="00C9605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96054"/>
    <w:pPr>
      <w:shd w:val="clear" w:color="auto" w:fill="F8F8F8"/>
      <w:wordWrap w:val="0"/>
      <w:spacing w:after="200"/>
    </w:pPr>
    <w:rPr>
      <w:rFonts w:ascii="Consolas" w:hAnsi="Consolas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fitxaexa0.dot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fitxaexa0.dot</Template>
  <TotalTime>4</TotalTime>
  <Pages>10</Pages>
  <Words>971</Words>
  <Characters>5536</Characters>
  <Application>Microsoft Office Word</Application>
  <DocSecurity>0</DocSecurity>
  <Lines>46</Lines>
  <Paragraphs>12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nextret_cgd</dc:creator>
  <cp:keywords/>
  <cp:lastModifiedBy>Teresa Sancho Vinuesa</cp:lastModifiedBy>
  <cp:revision>3</cp:revision>
  <cp:lastPrinted>2018-04-18T13:36:00Z</cp:lastPrinted>
  <dcterms:created xsi:type="dcterms:W3CDTF">2018-04-18T09:16:00Z</dcterms:created>
  <dcterms:modified xsi:type="dcterms:W3CDTF">2018-04-18T13:36:00Z</dcterms:modified>
</cp:coreProperties>
</file>